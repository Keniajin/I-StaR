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CE19" w14:textId="77777777" w:rsidR="00E1330D" w:rsidRDefault="00000000">
      <w:pPr>
        <w:pStyle w:val="Title"/>
      </w:pPr>
      <w:r>
        <w:t>Pwani University, Introduction to R Workshop (2024)</w:t>
      </w:r>
    </w:p>
    <w:p w14:paraId="0D307047" w14:textId="77777777" w:rsidR="00E1330D" w:rsidRDefault="00000000">
      <w:pPr>
        <w:pStyle w:val="Subtitle"/>
      </w:pPr>
      <w:r>
        <w:t>July 8th – 12th</w:t>
      </w:r>
    </w:p>
    <w:p w14:paraId="164FFA16" w14:textId="77777777" w:rsidR="00E1330D" w:rsidRDefault="00000000">
      <w:pPr>
        <w:pStyle w:val="Heading1"/>
      </w:pPr>
      <w:bookmarkStart w:id="0" w:name="about-the-workshop"/>
      <w:r>
        <w:t>About the workshop</w:t>
      </w:r>
    </w:p>
    <w:p w14:paraId="1539CA81" w14:textId="632E6355" w:rsidR="00E1330D" w:rsidRDefault="00000000" w:rsidP="00EC4AD9">
      <w:pPr>
        <w:pStyle w:val="FirstParagraph"/>
        <w:spacing w:line="360" w:lineRule="auto"/>
      </w:pPr>
      <w:r>
        <w:t xml:space="preserve">In this </w:t>
      </w:r>
      <w:r w:rsidR="00EC4AD9">
        <w:t>workshop</w:t>
      </w:r>
      <w:r>
        <w:t xml:space="preserve">, you will </w:t>
      </w:r>
      <w:r w:rsidR="00EC4AD9">
        <w:t>be introduced</w:t>
      </w:r>
      <w:r>
        <w:t xml:space="preserve"> to the R and RStudio data analysis platforms. R is a simple programming </w:t>
      </w:r>
      <w:r w:rsidR="00EC4AD9">
        <w:t>language</w:t>
      </w:r>
      <w:r>
        <w:t xml:space="preserve"> that enables the effective handling of data while providing excellent graphical support. R studio is a tool that provides a user-friendly environment for working with R. The course gives an overview of the basics of R and RStudio. The practical sessions will cover reading/importing data into the R environment, accessing and installing R packages, and writing annotated R code for data manipulation, analysis, and making graphical plots.</w:t>
      </w:r>
    </w:p>
    <w:p w14:paraId="2596756D" w14:textId="18239218" w:rsidR="006A4B8D" w:rsidRPr="006A4B8D" w:rsidRDefault="00000000" w:rsidP="006A4B8D">
      <w:pPr>
        <w:pStyle w:val="Heading3"/>
        <w:spacing w:line="276" w:lineRule="auto"/>
      </w:pPr>
      <w:bookmarkStart w:id="1" w:name="course-prerequisites"/>
      <w:r>
        <w:t>Course prerequisites:</w:t>
      </w:r>
    </w:p>
    <w:p w14:paraId="40D32443" w14:textId="77777777" w:rsidR="00E1330D" w:rsidRDefault="00000000" w:rsidP="006A4B8D">
      <w:pPr>
        <w:pStyle w:val="Compact"/>
        <w:numPr>
          <w:ilvl w:val="0"/>
          <w:numId w:val="2"/>
        </w:numPr>
        <w:spacing w:line="276" w:lineRule="auto"/>
      </w:pPr>
      <w:r>
        <w:t>Basic statistics: Took an introductory statistics course at the undergraduate level.</w:t>
      </w:r>
    </w:p>
    <w:p w14:paraId="7F22F015" w14:textId="77777777" w:rsidR="00E1330D" w:rsidRDefault="00000000" w:rsidP="00EC4AD9">
      <w:pPr>
        <w:pStyle w:val="Compact"/>
        <w:numPr>
          <w:ilvl w:val="0"/>
          <w:numId w:val="2"/>
        </w:numPr>
        <w:spacing w:line="276" w:lineRule="auto"/>
      </w:pPr>
      <w:r>
        <w:t>Basic computing knowledge, such as, installing and uninstalling software.</w:t>
      </w:r>
    </w:p>
    <w:p w14:paraId="7A615C59" w14:textId="77777777" w:rsidR="00E1330D" w:rsidRDefault="00000000" w:rsidP="006A4B8D">
      <w:pPr>
        <w:pStyle w:val="Heading3"/>
        <w:spacing w:line="276" w:lineRule="auto"/>
      </w:pPr>
      <w:bookmarkStart w:id="2" w:name="computing-requirements"/>
      <w:bookmarkEnd w:id="1"/>
      <w:r>
        <w:t>Computing requirements:</w:t>
      </w:r>
    </w:p>
    <w:p w14:paraId="0420B2CE" w14:textId="77777777" w:rsidR="00E1330D" w:rsidRDefault="00000000" w:rsidP="006A4B8D">
      <w:pPr>
        <w:pStyle w:val="Compact"/>
        <w:numPr>
          <w:ilvl w:val="0"/>
          <w:numId w:val="3"/>
        </w:numPr>
        <w:spacing w:line="276" w:lineRule="auto"/>
      </w:pPr>
      <w:r>
        <w:t>A laptop with at least 8GB RAM. .</w:t>
      </w:r>
    </w:p>
    <w:p w14:paraId="75782EAC" w14:textId="77777777" w:rsidR="00E1330D" w:rsidRDefault="00000000" w:rsidP="00EC4AD9">
      <w:pPr>
        <w:pStyle w:val="Compact"/>
        <w:numPr>
          <w:ilvl w:val="0"/>
          <w:numId w:val="3"/>
        </w:numPr>
        <w:spacing w:line="276" w:lineRule="auto"/>
      </w:pPr>
      <w:r>
        <w:t>Participants will download R and RStudio into their personal machines.</w:t>
      </w:r>
    </w:p>
    <w:p w14:paraId="1EA37246" w14:textId="77777777" w:rsidR="00E1330D" w:rsidRDefault="00000000" w:rsidP="00EC4AD9">
      <w:pPr>
        <w:pStyle w:val="Compact"/>
        <w:numPr>
          <w:ilvl w:val="0"/>
          <w:numId w:val="3"/>
        </w:numPr>
        <w:spacing w:line="276" w:lineRule="auto"/>
      </w:pPr>
      <w:r>
        <w:t>Instructions of how to download R and RStudio are given below.</w:t>
      </w:r>
    </w:p>
    <w:p w14:paraId="7F63AF95" w14:textId="77777777" w:rsidR="00E1330D" w:rsidRDefault="00000000" w:rsidP="006A4B8D">
      <w:pPr>
        <w:pStyle w:val="Heading3"/>
        <w:spacing w:line="276" w:lineRule="auto"/>
      </w:pPr>
      <w:bookmarkStart w:id="3" w:name="download-r"/>
      <w:bookmarkEnd w:id="2"/>
      <w:r>
        <w:t>Download R:</w:t>
      </w:r>
    </w:p>
    <w:p w14:paraId="2E53E443" w14:textId="77777777" w:rsidR="00E1330D" w:rsidRDefault="00000000" w:rsidP="006A4B8D">
      <w:pPr>
        <w:pStyle w:val="Compact"/>
        <w:numPr>
          <w:ilvl w:val="0"/>
          <w:numId w:val="4"/>
        </w:numPr>
        <w:spacing w:line="276" w:lineRule="auto"/>
      </w:pPr>
      <w:r>
        <w:t>Go to the R download site: https://cran.r-project.org/</w:t>
      </w:r>
    </w:p>
    <w:p w14:paraId="63689EDA" w14:textId="77777777" w:rsidR="00E1330D" w:rsidRDefault="00000000" w:rsidP="00EC4AD9">
      <w:pPr>
        <w:pStyle w:val="Compact"/>
        <w:numPr>
          <w:ilvl w:val="0"/>
          <w:numId w:val="4"/>
        </w:numPr>
        <w:spacing w:line="276" w:lineRule="auto"/>
      </w:pPr>
      <w:r>
        <w:t>Click on the link, which matches your operating system.</w:t>
      </w:r>
    </w:p>
    <w:p w14:paraId="3FA2FA18" w14:textId="77777777" w:rsidR="00E1330D" w:rsidRDefault="00000000" w:rsidP="00EC4AD9">
      <w:pPr>
        <w:pStyle w:val="Compact"/>
        <w:numPr>
          <w:ilvl w:val="0"/>
          <w:numId w:val="4"/>
        </w:numPr>
        <w:spacing w:line="276" w:lineRule="auto"/>
      </w:pPr>
      <w:r>
        <w:t>Download the current base version of R (R 4.4.1).</w:t>
      </w:r>
    </w:p>
    <w:p w14:paraId="6A614FF2" w14:textId="77777777" w:rsidR="00E1330D" w:rsidRDefault="00000000" w:rsidP="00EC4AD9">
      <w:pPr>
        <w:pStyle w:val="Compact"/>
        <w:numPr>
          <w:ilvl w:val="0"/>
          <w:numId w:val="4"/>
        </w:numPr>
        <w:spacing w:line="276" w:lineRule="auto"/>
      </w:pPr>
      <w:r>
        <w:t>When you run the executable file, accept the default setting, (click next throughout).</w:t>
      </w:r>
    </w:p>
    <w:p w14:paraId="3244DFF7" w14:textId="77777777" w:rsidR="00E1330D" w:rsidRDefault="00000000" w:rsidP="00EC4AD9">
      <w:pPr>
        <w:pStyle w:val="Compact"/>
        <w:numPr>
          <w:ilvl w:val="0"/>
          <w:numId w:val="4"/>
        </w:numPr>
        <w:spacing w:line="276" w:lineRule="auto"/>
      </w:pPr>
      <w:r>
        <w:t>Once you are done, you have R on your machine (look out for a blue R).</w:t>
      </w:r>
    </w:p>
    <w:p w14:paraId="1750D389" w14:textId="77777777" w:rsidR="00E1330D" w:rsidRDefault="00000000" w:rsidP="006A4B8D">
      <w:pPr>
        <w:pStyle w:val="Heading3"/>
        <w:spacing w:line="276" w:lineRule="auto"/>
      </w:pPr>
      <w:bookmarkStart w:id="4" w:name="download-rstudio"/>
      <w:bookmarkEnd w:id="3"/>
      <w:r>
        <w:t>Download RStudio:</w:t>
      </w:r>
    </w:p>
    <w:p w14:paraId="12CFE937" w14:textId="77777777" w:rsidR="00E1330D" w:rsidRDefault="00000000" w:rsidP="006A4B8D">
      <w:pPr>
        <w:pStyle w:val="Compact"/>
        <w:numPr>
          <w:ilvl w:val="0"/>
          <w:numId w:val="5"/>
        </w:numPr>
        <w:spacing w:line="276" w:lineRule="auto"/>
      </w:pPr>
      <w:r>
        <w:t>Go to https://posit.co/download/rstudio-desktop/ and download R-Studio for Desktop.</w:t>
      </w:r>
    </w:p>
    <w:p w14:paraId="4D32B088" w14:textId="77777777" w:rsidR="00E1330D" w:rsidRDefault="00000000" w:rsidP="00EC4AD9">
      <w:pPr>
        <w:pStyle w:val="Compact"/>
        <w:numPr>
          <w:ilvl w:val="0"/>
          <w:numId w:val="5"/>
        </w:numPr>
        <w:spacing w:line="276" w:lineRule="auto"/>
      </w:pPr>
      <w:r>
        <w:t>Follow the prompts for your operating system (Mac/Windows).</w:t>
      </w:r>
    </w:p>
    <w:p w14:paraId="7EFAD14B" w14:textId="7D59FD77" w:rsidR="00EC4AD9" w:rsidRPr="00273F55" w:rsidRDefault="00000000" w:rsidP="00273F55">
      <w:pPr>
        <w:pStyle w:val="Compact"/>
        <w:numPr>
          <w:ilvl w:val="0"/>
          <w:numId w:val="5"/>
        </w:numPr>
        <w:spacing w:line="276" w:lineRule="auto"/>
      </w:pPr>
      <w:r>
        <w:t>Once you finish your download, the icon for R studio is a white “R” in a blue circle.</w:t>
      </w:r>
      <w:bookmarkStart w:id="5" w:name="course-outline"/>
      <w:bookmarkEnd w:id="0"/>
      <w:bookmarkEnd w:id="4"/>
    </w:p>
    <w:bookmarkEnd w:id="5"/>
    <w:p w14:paraId="69CC740C" w14:textId="17F792BD" w:rsidR="00517006" w:rsidRPr="00CA17F8" w:rsidRDefault="00517006" w:rsidP="00517006">
      <w:pPr>
        <w:jc w:val="center"/>
        <w:rPr>
          <w:b/>
          <w:bCs/>
          <w:color w:val="548DD4" w:themeColor="text2" w:themeTint="99"/>
          <w:sz w:val="28"/>
          <w:szCs w:val="28"/>
        </w:rPr>
      </w:pPr>
      <w:r w:rsidRPr="00CA17F8">
        <w:rPr>
          <w:b/>
          <w:bCs/>
          <w:color w:val="548DD4" w:themeColor="text2" w:themeTint="99"/>
          <w:sz w:val="28"/>
          <w:szCs w:val="28"/>
        </w:rPr>
        <w:lastRenderedPageBreak/>
        <w:t>DAY 1 (8TH JULY 2024)</w:t>
      </w:r>
    </w:p>
    <w:p w14:paraId="01937271" w14:textId="67BB2CAF" w:rsidR="00C7167C" w:rsidRPr="008A6F87" w:rsidRDefault="008A6F87" w:rsidP="00517006">
      <w:pPr>
        <w:spacing w:line="360" w:lineRule="auto"/>
      </w:pPr>
      <w:r w:rsidRPr="008A6F87">
        <w:rPr>
          <w:b/>
          <w:bCs/>
        </w:rPr>
        <w:t>THEME:</w:t>
      </w:r>
      <w:r w:rsidRPr="008A6F87">
        <w:t xml:space="preserve"> </w:t>
      </w:r>
      <w:r w:rsidR="00C7167C" w:rsidRPr="008A6F87">
        <w:t xml:space="preserve">Background, </w:t>
      </w:r>
      <w:r w:rsidR="00517006" w:rsidRPr="008A6F87">
        <w:t>g</w:t>
      </w:r>
      <w:r w:rsidR="00C7167C" w:rsidRPr="008A6F87">
        <w:t xml:space="preserve">etting </w:t>
      </w:r>
      <w:r w:rsidR="00517006" w:rsidRPr="008A6F87">
        <w:t>s</w:t>
      </w:r>
      <w:r w:rsidR="00C7167C" w:rsidRPr="008A6F87">
        <w:t>tarted, and fundamentals of R programming</w:t>
      </w:r>
      <w:r>
        <w:t>.</w:t>
      </w:r>
    </w:p>
    <w:p w14:paraId="38EEF141" w14:textId="4009D80F" w:rsidR="008A6F87" w:rsidRDefault="008A6F87" w:rsidP="004F7C65">
      <w:pPr>
        <w:spacing w:after="0" w:line="360" w:lineRule="auto"/>
        <w:ind w:left="1418" w:right="-20" w:hanging="1418"/>
        <w:rPr>
          <w:rFonts w:eastAsia="Times New Roman" w:cs="Times New Roman"/>
        </w:rPr>
      </w:pPr>
      <w:r w:rsidRPr="008A6F87">
        <w:rPr>
          <w:rFonts w:eastAsia="Calibri" w:cs="Calibri"/>
          <w:b/>
          <w:bCs/>
          <w:u w:color="000000"/>
        </w:rPr>
        <w:t>O</w:t>
      </w:r>
      <w:r w:rsidRPr="008A6F87">
        <w:rPr>
          <w:rFonts w:eastAsia="Calibri" w:cs="Calibri"/>
          <w:b/>
          <w:bCs/>
          <w:spacing w:val="-1"/>
          <w:u w:color="000000"/>
        </w:rPr>
        <w:t>B</w:t>
      </w:r>
      <w:r w:rsidRPr="008A6F87">
        <w:rPr>
          <w:rFonts w:eastAsia="Calibri" w:cs="Calibri"/>
          <w:b/>
          <w:bCs/>
          <w:spacing w:val="1"/>
          <w:u w:color="000000"/>
        </w:rPr>
        <w:t>J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spacing w:val="1"/>
          <w:u w:color="000000"/>
        </w:rPr>
        <w:t>C</w:t>
      </w:r>
      <w:r w:rsidRPr="008A6F87">
        <w:rPr>
          <w:rFonts w:eastAsia="Calibri" w:cs="Calibri"/>
          <w:b/>
          <w:bCs/>
          <w:spacing w:val="-2"/>
          <w:u w:color="000000"/>
        </w:rPr>
        <w:t>T</w:t>
      </w:r>
      <w:r w:rsidRPr="008A6F87">
        <w:rPr>
          <w:rFonts w:eastAsia="Calibri" w:cs="Calibri"/>
          <w:b/>
          <w:bCs/>
          <w:spacing w:val="1"/>
          <w:u w:color="000000"/>
        </w:rPr>
        <w:t>IV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u w:color="000000"/>
        </w:rPr>
        <w:t xml:space="preserve">: </w:t>
      </w:r>
      <w:r w:rsidR="00517006" w:rsidRPr="00517006">
        <w:rPr>
          <w:rFonts w:eastAsia="Times New Roman" w:cs="Times New Roman"/>
        </w:rPr>
        <w:t>Gain basic knowledge of the R ecosystem, understand its strengths and limitations compared to other alternatives</w:t>
      </w:r>
      <w:r>
        <w:rPr>
          <w:rFonts w:eastAsia="Times New Roman" w:cs="Times New Roman"/>
        </w:rPr>
        <w:t>.</w:t>
      </w:r>
    </w:p>
    <w:p w14:paraId="4FD7C241" w14:textId="77777777" w:rsidR="004F7C65" w:rsidRPr="004F7C65" w:rsidRDefault="004F7C65" w:rsidP="004F7C65">
      <w:pPr>
        <w:spacing w:after="0" w:line="360" w:lineRule="auto"/>
        <w:ind w:left="1418" w:right="-20" w:hanging="1418"/>
        <w:rPr>
          <w:rFonts w:eastAsia="Times New Roman" w:cs="Times New Roman"/>
        </w:rPr>
      </w:pPr>
    </w:p>
    <w:tbl>
      <w:tblPr>
        <w:tblW w:w="4872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4481"/>
        <w:gridCol w:w="1696"/>
        <w:gridCol w:w="1727"/>
      </w:tblGrid>
      <w:tr w:rsidR="00C7167C" w:rsidRPr="002F3A91" w14:paraId="1DBB9991" w14:textId="77777777" w:rsidTr="00A830A0">
        <w:trPr>
          <w:trHeight w:hRule="exact" w:val="403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3982" w14:textId="77777777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57F" w14:textId="77777777" w:rsidR="00C7167C" w:rsidRPr="002F3A91" w:rsidRDefault="00C7167C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Des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 w:rsidRPr="002F3A91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A7BD" w14:textId="77777777" w:rsidR="00C7167C" w:rsidRPr="002F3A91" w:rsidRDefault="00C7167C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u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C5E4" w14:textId="711E7331" w:rsidR="00C7167C" w:rsidRPr="002F3A91" w:rsidRDefault="00846773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Assis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ed</w:t>
            </w:r>
            <w:r w:rsidR="00C7167C"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by</w:t>
            </w:r>
          </w:p>
        </w:tc>
      </w:tr>
      <w:tr w:rsidR="00C7167C" w:rsidRPr="002F3A91" w14:paraId="7FEEAF72" w14:textId="77777777" w:rsidTr="00A830A0">
        <w:trPr>
          <w:trHeight w:val="50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F0C11" w14:textId="77777777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08:30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ED174" w14:textId="77777777" w:rsidR="00C7167C" w:rsidRPr="002F3A91" w:rsidRDefault="00C7167C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commentRangeStart w:id="6"/>
            <w:r w:rsidRPr="002F3A91">
              <w:rPr>
                <w:rFonts w:ascii="Calibri" w:eastAsia="Calibri" w:hAnsi="Calibri" w:cs="Calibri"/>
                <w:position w:val="1"/>
              </w:rPr>
              <w:t>Arrival at the training computer room</w:t>
            </w:r>
            <w:commentRangeEnd w:id="6"/>
            <w:r w:rsidR="00215F5B">
              <w:rPr>
                <w:rStyle w:val="CommentReference"/>
              </w:rPr>
              <w:commentReference w:id="6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0A7D" w14:textId="77777777" w:rsidR="00C7167C" w:rsidRPr="002F3A91" w:rsidRDefault="00C7167C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0B7E" w14:textId="77777777" w:rsidR="00C7167C" w:rsidRPr="002F3A91" w:rsidRDefault="00C7167C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C7167C" w:rsidRPr="002F3A91" w14:paraId="1F533347" w14:textId="77777777" w:rsidTr="00A830A0">
        <w:trPr>
          <w:trHeight w:val="55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DB4FC" w14:textId="67F6D662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 w:rsidR="00077513"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="00077513">
              <w:rPr>
                <w:rFonts w:ascii="Calibri" w:eastAsia="Calibri" w:hAnsi="Calibri" w:cs="Calibri"/>
                <w:spacing w:val="1"/>
                <w:position w:val="1"/>
              </w:rPr>
              <w:t>45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4D1BC" w14:textId="1FDF20F7" w:rsidR="00C7167C" w:rsidRPr="002F3A91" w:rsidRDefault="00C7167C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7"/>
            <w:r w:rsidRPr="002F3A91">
              <w:rPr>
                <w:rFonts w:ascii="Calibri" w:eastAsia="Calibri" w:hAnsi="Calibri" w:cs="Calibri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2F3A91">
              <w:rPr>
                <w:rFonts w:ascii="Calibri" w:eastAsia="Calibri" w:hAnsi="Calibri" w:cs="Calibri"/>
                <w:position w:val="1"/>
              </w:rPr>
              <w:t>tr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>du</w:t>
            </w:r>
            <w:r w:rsidRPr="002F3A91">
              <w:rPr>
                <w:rFonts w:ascii="Calibri" w:eastAsia="Calibri" w:hAnsi="Calibri" w:cs="Calibri"/>
                <w:position w:val="1"/>
              </w:rPr>
              <w:t>ct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2F3A91">
              <w:rPr>
                <w:rFonts w:ascii="Calibri" w:eastAsia="Calibri" w:hAnsi="Calibri" w:cs="Calibri"/>
                <w:position w:val="1"/>
              </w:rPr>
              <w:t>s and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="00A63EF2">
              <w:rPr>
                <w:rFonts w:ascii="Calibri" w:eastAsia="Calibri" w:hAnsi="Calibri" w:cs="Calibri"/>
                <w:spacing w:val="1"/>
                <w:position w:val="1"/>
              </w:rPr>
              <w:t>course outline</w:t>
            </w:r>
            <w:commentRangeEnd w:id="7"/>
            <w:r w:rsidR="00215F5B">
              <w:rPr>
                <w:rStyle w:val="CommentReference"/>
              </w:rPr>
              <w:commentReference w:id="7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BF26" w14:textId="00180781" w:rsidR="00C7167C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Osman/Mark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FD1E0" w14:textId="77777777" w:rsidR="00C7167C" w:rsidRPr="002F3A91" w:rsidRDefault="00C7167C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C7167C" w:rsidRPr="002F3A91" w14:paraId="0289933C" w14:textId="77777777" w:rsidTr="00A830A0">
        <w:trPr>
          <w:trHeight w:val="432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2E769" w14:textId="1C535B1D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9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="00077513">
              <w:rPr>
                <w:rFonts w:ascii="Calibri" w:eastAsia="Calibri" w:hAnsi="Calibri" w:cs="Calibri"/>
                <w:spacing w:val="1"/>
                <w:position w:val="1"/>
              </w:rPr>
              <w:t>05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7EF5" w14:textId="2231A06F" w:rsidR="00C7167C" w:rsidRPr="002F3A91" w:rsidRDefault="00A63EF2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8"/>
            <w:r>
              <w:rPr>
                <w:rFonts w:ascii="Calibri" w:eastAsia="Calibri" w:hAnsi="Calibri" w:cs="Calibri"/>
              </w:rPr>
              <w:t>Introduction to R and R studio</w:t>
            </w:r>
            <w:commentRangeEnd w:id="8"/>
            <w:r w:rsidR="00215F5B">
              <w:rPr>
                <w:rStyle w:val="CommentReference"/>
              </w:rPr>
              <w:commentReference w:id="8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EB3C3" w14:textId="2F512065" w:rsidR="00C7167C" w:rsidRPr="002F3A91" w:rsidRDefault="00E518E7" w:rsidP="00A63EF2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30AFF" w14:textId="085E6825" w:rsidR="00C7167C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</w:t>
            </w:r>
          </w:p>
        </w:tc>
      </w:tr>
      <w:tr w:rsidR="00215F5B" w:rsidRPr="002F3A91" w14:paraId="65534A42" w14:textId="77777777" w:rsidTr="00A830A0">
        <w:trPr>
          <w:trHeight w:val="540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7322A" w14:textId="51EECA88" w:rsidR="00215F5B" w:rsidRPr="002F3A91" w:rsidRDefault="00215F5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09:</w:t>
            </w:r>
            <w:r w:rsidR="00077513">
              <w:rPr>
                <w:rFonts w:ascii="Calibri" w:eastAsia="Calibri" w:hAnsi="Calibri" w:cs="Calibri"/>
                <w:spacing w:val="1"/>
                <w:position w:val="1"/>
              </w:rPr>
              <w:t>25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922" w14:textId="0C3C1622" w:rsidR="00215F5B" w:rsidRDefault="00215F5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9"/>
            <w:r>
              <w:rPr>
                <w:rFonts w:ascii="Calibri" w:eastAsia="Calibri" w:hAnsi="Calibri" w:cs="Calibri"/>
              </w:rPr>
              <w:t xml:space="preserve">Setting up </w:t>
            </w:r>
            <w:r w:rsidR="00077513">
              <w:rPr>
                <w:rFonts w:ascii="Calibri" w:eastAsia="Calibri" w:hAnsi="Calibri" w:cs="Calibri"/>
              </w:rPr>
              <w:t xml:space="preserve">and working with </w:t>
            </w:r>
            <w:r>
              <w:rPr>
                <w:rFonts w:ascii="Calibri" w:eastAsia="Calibri" w:hAnsi="Calibri" w:cs="Calibri"/>
              </w:rPr>
              <w:t>R and R Studio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726E" w14:textId="4FC0F56F" w:rsidR="00215F5B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89DA" w14:textId="613C3810" w:rsidR="00215F5B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</w:t>
            </w:r>
          </w:p>
        </w:tc>
      </w:tr>
      <w:tr w:rsidR="00C7167C" w:rsidRPr="002F3A91" w14:paraId="006B5E83" w14:textId="77777777" w:rsidTr="00A830A0">
        <w:trPr>
          <w:trHeight w:val="434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219EB" w14:textId="7609186D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="00077513">
              <w:rPr>
                <w:rFonts w:ascii="Calibri" w:eastAsia="Calibri" w:hAnsi="Calibri" w:cs="Calibri"/>
                <w:spacing w:val="1"/>
                <w:position w:val="1"/>
              </w:rPr>
              <w:t>05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94442" w14:textId="10B3C2A4" w:rsidR="00C7167C" w:rsidRPr="002F3A91" w:rsidRDefault="00065405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10"/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R </w:t>
            </w:r>
            <w:r w:rsidR="00562043">
              <w:rPr>
                <w:rFonts w:ascii="Calibri" w:eastAsia="Calibri" w:hAnsi="Calibri" w:cs="Calibri"/>
                <w:spacing w:val="1"/>
                <w:position w:val="1"/>
              </w:rPr>
              <w:t>Syntax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, data types, and </w:t>
            </w:r>
            <w:r w:rsidR="00562043">
              <w:rPr>
                <w:rFonts w:ascii="Calibri" w:eastAsia="Calibri" w:hAnsi="Calibri" w:cs="Calibri"/>
                <w:spacing w:val="1"/>
                <w:position w:val="1"/>
              </w:rPr>
              <w:t>data structures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C7A5B" w14:textId="5DF77C84" w:rsidR="00C7167C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EE1DB" w14:textId="774CA632" w:rsidR="00C7167C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 / Ken</w:t>
            </w:r>
          </w:p>
        </w:tc>
      </w:tr>
      <w:tr w:rsidR="00C7167C" w:rsidRPr="002F3A91" w14:paraId="628EA654" w14:textId="77777777" w:rsidTr="00A830A0">
        <w:trPr>
          <w:trHeight w:hRule="exact" w:val="439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1573CC" w14:textId="41DE647B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10:</w:t>
            </w:r>
            <w:r w:rsidR="00B001A2">
              <w:rPr>
                <w:rFonts w:ascii="Calibri" w:eastAsia="Calibri" w:hAnsi="Calibri" w:cs="Calibri"/>
                <w:spacing w:val="1"/>
                <w:position w:val="1"/>
              </w:rPr>
              <w:t>55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C083964" w14:textId="77777777" w:rsidR="00C7167C" w:rsidRPr="002F3A91" w:rsidRDefault="00C7167C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BREAK</w:t>
            </w:r>
          </w:p>
        </w:tc>
      </w:tr>
      <w:tr w:rsidR="00E518E7" w:rsidRPr="002F3A91" w14:paraId="53DE8915" w14:textId="77777777" w:rsidTr="00A830A0">
        <w:trPr>
          <w:trHeight w:hRule="exact" w:val="43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C374" w14:textId="4CC9CE4C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F1F0" w14:textId="2D17B76E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11"/>
            <w:r>
              <w:rPr>
                <w:rFonts w:ascii="Calibri" w:eastAsia="Calibri" w:hAnsi="Calibri" w:cs="Calibri"/>
              </w:rPr>
              <w:t>R functions, arguments, and packages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351E3" w14:textId="11BA7A4D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9592B" w14:textId="39F28C27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 / Ken</w:t>
            </w:r>
          </w:p>
        </w:tc>
      </w:tr>
      <w:tr w:rsidR="00E518E7" w:rsidRPr="002F3A91" w14:paraId="49DF9F70" w14:textId="77777777" w:rsidTr="00A830A0">
        <w:trPr>
          <w:trHeight w:hRule="exact" w:val="702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DC8E4" w14:textId="66715BA1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</w:t>
            </w:r>
            <w:r w:rsidRPr="002F3A91">
              <w:rPr>
                <w:rFonts w:ascii="Calibri" w:eastAsia="Calibri" w:hAnsi="Calibri" w:cs="Calibri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099A3" w14:textId="53B5547E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12"/>
            <w:r>
              <w:rPr>
                <w:rFonts w:ascii="Calibri" w:eastAsia="Calibri" w:hAnsi="Calibri" w:cs="Calibri"/>
                <w:spacing w:val="1"/>
                <w:position w:val="1"/>
              </w:rPr>
              <w:t>File management in R (Working directory and R studio projects)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2CEA5" w14:textId="32E8B639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E4DE8" w14:textId="24A384A5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 / Ken</w:t>
            </w:r>
          </w:p>
        </w:tc>
      </w:tr>
      <w:tr w:rsidR="00E518E7" w:rsidRPr="002F3A91" w14:paraId="6EBEA351" w14:textId="77777777" w:rsidTr="006F0EF1">
        <w:trPr>
          <w:trHeight w:hRule="exact" w:val="57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6395" w14:textId="1F6939A5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 w:rsidRPr="002F3A91">
              <w:rPr>
                <w:rFonts w:ascii="Calibri" w:eastAsia="Calibri" w:hAnsi="Calibri" w:cs="Calibri"/>
                <w:position w:val="1"/>
              </w:rPr>
              <w:t>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0115" w14:textId="0B294187" w:rsidR="00E518E7" w:rsidRPr="00A830A0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Writing an R script - g</w:t>
            </w:r>
            <w:proofErr w:type="spellStart"/>
            <w:r>
              <w:rPr>
                <w:rFonts w:ascii="Calibri" w:eastAsia="Calibri" w:hAnsi="Calibri" w:cs="Calibri"/>
              </w:rPr>
              <w:t>ood</w:t>
            </w:r>
            <w:proofErr w:type="spellEnd"/>
            <w:r>
              <w:rPr>
                <w:rFonts w:ascii="Calibri" w:eastAsia="Calibri" w:hAnsi="Calibri" w:cs="Calibri"/>
              </w:rPr>
              <w:t xml:space="preserve"> coding practices.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F2DB6" w14:textId="72DD8C3D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989F8" w14:textId="385A00BD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 / Ken</w:t>
            </w:r>
          </w:p>
        </w:tc>
      </w:tr>
      <w:tr w:rsidR="00A830A0" w:rsidRPr="002F3A91" w14:paraId="66399A7A" w14:textId="77777777" w:rsidTr="00A830A0">
        <w:trPr>
          <w:trHeight w:hRule="exact" w:val="42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28C4B6B" w14:textId="77777777" w:rsidR="00A830A0" w:rsidRPr="002F3A91" w:rsidRDefault="00A830A0" w:rsidP="00A830A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13:00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B361E69" w14:textId="77777777" w:rsidR="00A830A0" w:rsidRPr="002F3A91" w:rsidRDefault="00A830A0" w:rsidP="00A830A0">
            <w:pPr>
              <w:tabs>
                <w:tab w:val="left" w:pos="2682"/>
              </w:tabs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commentRangeStart w:id="13"/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LUNCH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  <w:tr w:rsidR="00E518E7" w:rsidRPr="002F3A91" w14:paraId="1F4DFF77" w14:textId="77777777" w:rsidTr="00E64029">
        <w:trPr>
          <w:trHeight w:hRule="exact" w:val="66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D3486" w14:textId="722E385B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14:00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4E9E5" w14:textId="28D4F220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spacing w:val="1"/>
                <w:position w:val="1"/>
              </w:rPr>
            </w:pPr>
            <w:commentRangeStart w:id="14"/>
            <w:r>
              <w:rPr>
                <w:rFonts w:ascii="Calibri" w:eastAsia="Calibri" w:hAnsi="Calibri" w:cs="Calibri"/>
                <w:spacing w:val="1"/>
                <w:position w:val="1"/>
              </w:rPr>
              <w:t>Hands-on Practice</w:t>
            </w:r>
            <w:commentRangeEnd w:id="14"/>
            <w:r>
              <w:rPr>
                <w:rStyle w:val="CommentReference"/>
              </w:rPr>
              <w:commentReference w:id="14"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DE1A3" w14:textId="4A402885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162F" w14:textId="1A5F5DCC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Esther / Ken</w:t>
            </w:r>
          </w:p>
        </w:tc>
      </w:tr>
      <w:tr w:rsidR="00A830A0" w:rsidRPr="002F3A91" w14:paraId="57DFB5AA" w14:textId="77777777" w:rsidTr="00A830A0">
        <w:trPr>
          <w:trHeight w:hRule="exact" w:val="56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0C03" w14:textId="0F920B8F" w:rsidR="00A830A0" w:rsidRPr="002F3A91" w:rsidRDefault="00A830A0" w:rsidP="00A830A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6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="00E64029"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 w:rsidR="000D1AAD"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78AD" w14:textId="5AF603C4" w:rsidR="00A830A0" w:rsidRPr="002F3A91" w:rsidRDefault="00A830A0" w:rsidP="00A830A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commentRangeStart w:id="15"/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2F3A91">
              <w:rPr>
                <w:rFonts w:ascii="Calibri" w:eastAsia="Calibri" w:hAnsi="Calibri" w:cs="Calibri"/>
                <w:position w:val="1"/>
              </w:rPr>
              <w:t>ay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2F3A91">
              <w:rPr>
                <w:rFonts w:ascii="Calibri" w:eastAsia="Calibri" w:hAnsi="Calibri" w:cs="Calibri"/>
                <w:position w:val="1"/>
              </w:rPr>
              <w:t>su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position w:val="1"/>
              </w:rPr>
              <w:t>a</w:t>
            </w:r>
            <w:r w:rsidRPr="002F3A91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2F3A91"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 xml:space="preserve"> and Resources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576B" w14:textId="0959E38A" w:rsidR="00A830A0" w:rsidRPr="002F3A91" w:rsidRDefault="00E518E7" w:rsidP="00A830A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8428" w14:textId="72B7CE46" w:rsidR="00A830A0" w:rsidRPr="002F3A91" w:rsidRDefault="00A830A0" w:rsidP="00A830A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</w:tr>
    </w:tbl>
    <w:p w14:paraId="17E57505" w14:textId="77777777" w:rsidR="00DB29D0" w:rsidRDefault="00DB29D0" w:rsidP="00D23C2A">
      <w:pPr>
        <w:jc w:val="center"/>
      </w:pPr>
    </w:p>
    <w:p w14:paraId="67202A2E" w14:textId="77777777" w:rsidR="00DB29D0" w:rsidRDefault="00DB29D0" w:rsidP="00D23C2A">
      <w:pPr>
        <w:jc w:val="center"/>
      </w:pPr>
    </w:p>
    <w:p w14:paraId="6DA248EF" w14:textId="77777777" w:rsidR="00DB29D0" w:rsidRDefault="00DB29D0" w:rsidP="00D23C2A">
      <w:pPr>
        <w:jc w:val="center"/>
      </w:pPr>
    </w:p>
    <w:p w14:paraId="54C185F7" w14:textId="77777777" w:rsidR="00DB29D0" w:rsidRDefault="00DB29D0" w:rsidP="00D23C2A">
      <w:pPr>
        <w:jc w:val="center"/>
      </w:pPr>
    </w:p>
    <w:p w14:paraId="0C6F2357" w14:textId="77777777" w:rsidR="00DB29D0" w:rsidRDefault="00DB29D0" w:rsidP="00D23C2A">
      <w:pPr>
        <w:jc w:val="center"/>
      </w:pPr>
    </w:p>
    <w:p w14:paraId="323DBF0D" w14:textId="77777777" w:rsidR="00DB29D0" w:rsidRDefault="00DB29D0" w:rsidP="00D23C2A">
      <w:pPr>
        <w:jc w:val="center"/>
      </w:pPr>
    </w:p>
    <w:p w14:paraId="2BE0D222" w14:textId="77777777" w:rsidR="00DB29D0" w:rsidRDefault="00DB29D0" w:rsidP="00D23C2A">
      <w:pPr>
        <w:jc w:val="center"/>
      </w:pPr>
    </w:p>
    <w:p w14:paraId="5D62C0A3" w14:textId="77777777" w:rsidR="00E64029" w:rsidRDefault="00E64029" w:rsidP="00D23C2A">
      <w:pPr>
        <w:jc w:val="center"/>
      </w:pPr>
    </w:p>
    <w:p w14:paraId="0AC5E2B3" w14:textId="4C2FB5EA" w:rsidR="00D23C2A" w:rsidRPr="00CA17F8" w:rsidRDefault="00D23C2A" w:rsidP="00D23C2A">
      <w:pPr>
        <w:jc w:val="center"/>
        <w:rPr>
          <w:b/>
          <w:bCs/>
          <w:color w:val="548DD4" w:themeColor="text2" w:themeTint="99"/>
          <w:sz w:val="28"/>
          <w:szCs w:val="28"/>
        </w:rPr>
      </w:pPr>
      <w:r w:rsidRPr="00CA17F8">
        <w:rPr>
          <w:b/>
          <w:bCs/>
          <w:color w:val="548DD4" w:themeColor="text2" w:themeTint="99"/>
          <w:sz w:val="28"/>
          <w:szCs w:val="28"/>
        </w:rPr>
        <w:lastRenderedPageBreak/>
        <w:t>DAY 2 (9TH JULY 2024)</w:t>
      </w:r>
    </w:p>
    <w:p w14:paraId="6496AB71" w14:textId="4262A8B7" w:rsidR="00D23C2A" w:rsidRPr="008A6F87" w:rsidRDefault="00D23C2A" w:rsidP="00D23C2A">
      <w:pPr>
        <w:spacing w:line="360" w:lineRule="auto"/>
      </w:pPr>
      <w:r w:rsidRPr="008A6F87">
        <w:rPr>
          <w:b/>
          <w:bCs/>
        </w:rPr>
        <w:t>THEME:</w:t>
      </w:r>
      <w:r w:rsidRPr="008A6F87">
        <w:t xml:space="preserve"> </w:t>
      </w:r>
      <w:r>
        <w:t>Data manipulation</w:t>
      </w:r>
      <w:r w:rsidR="004F7C65">
        <w:t>.</w:t>
      </w:r>
    </w:p>
    <w:p w14:paraId="59C187C4" w14:textId="5DEF4A7F" w:rsidR="00625E9B" w:rsidRDefault="00D23C2A" w:rsidP="00586717">
      <w:r w:rsidRPr="008A6F87">
        <w:rPr>
          <w:rFonts w:eastAsia="Calibri" w:cs="Calibri"/>
          <w:b/>
          <w:bCs/>
          <w:u w:color="000000"/>
        </w:rPr>
        <w:t>O</w:t>
      </w:r>
      <w:r w:rsidRPr="008A6F87">
        <w:rPr>
          <w:rFonts w:eastAsia="Calibri" w:cs="Calibri"/>
          <w:b/>
          <w:bCs/>
          <w:spacing w:val="-1"/>
          <w:u w:color="000000"/>
        </w:rPr>
        <w:t>B</w:t>
      </w:r>
      <w:r w:rsidRPr="008A6F87">
        <w:rPr>
          <w:rFonts w:eastAsia="Calibri" w:cs="Calibri"/>
          <w:b/>
          <w:bCs/>
          <w:spacing w:val="1"/>
          <w:u w:color="000000"/>
        </w:rPr>
        <w:t>J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spacing w:val="1"/>
          <w:u w:color="000000"/>
        </w:rPr>
        <w:t>C</w:t>
      </w:r>
      <w:r w:rsidRPr="008A6F87">
        <w:rPr>
          <w:rFonts w:eastAsia="Calibri" w:cs="Calibri"/>
          <w:b/>
          <w:bCs/>
          <w:spacing w:val="-2"/>
          <w:u w:color="000000"/>
        </w:rPr>
        <w:t>T</w:t>
      </w:r>
      <w:r w:rsidRPr="008A6F87">
        <w:rPr>
          <w:rFonts w:eastAsia="Calibri" w:cs="Calibri"/>
          <w:b/>
          <w:bCs/>
          <w:spacing w:val="1"/>
          <w:u w:color="000000"/>
        </w:rPr>
        <w:t>IV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u w:color="000000"/>
        </w:rPr>
        <w:t xml:space="preserve">: </w:t>
      </w:r>
      <w:r w:rsidR="004F7C65" w:rsidRPr="004F7C65">
        <w:rPr>
          <w:rFonts w:eastAsia="Calibri" w:cs="Calibri"/>
          <w:u w:color="000000"/>
        </w:rPr>
        <w:t>To learn how to transform raw data into a usable format for analysis</w:t>
      </w:r>
      <w:r w:rsidR="004F7C65">
        <w:rPr>
          <w:rFonts w:eastAsia="Calibri" w:cs="Calibri"/>
          <w:u w:color="000000"/>
        </w:rPr>
        <w:t>.</w:t>
      </w:r>
    </w:p>
    <w:p w14:paraId="5E7472F3" w14:textId="77777777" w:rsidR="00625E9B" w:rsidRDefault="00625E9B" w:rsidP="006F188D">
      <w:pPr>
        <w:pStyle w:val="Compact"/>
      </w:pPr>
    </w:p>
    <w:tbl>
      <w:tblPr>
        <w:tblW w:w="4872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4481"/>
        <w:gridCol w:w="1696"/>
        <w:gridCol w:w="1727"/>
      </w:tblGrid>
      <w:tr w:rsidR="00625E9B" w:rsidRPr="002F3A91" w14:paraId="17BBA486" w14:textId="77777777" w:rsidTr="00720DA6">
        <w:trPr>
          <w:trHeight w:hRule="exact" w:val="403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A2612" w14:textId="77777777" w:rsidR="00625E9B" w:rsidRPr="002F3A91" w:rsidRDefault="00625E9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791A" w14:textId="77777777" w:rsidR="00625E9B" w:rsidRPr="002F3A91" w:rsidRDefault="00625E9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Des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 w:rsidRPr="002F3A91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97F6" w14:textId="77777777" w:rsidR="00625E9B" w:rsidRPr="002F3A91" w:rsidRDefault="00625E9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u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9714" w14:textId="77777777" w:rsidR="00625E9B" w:rsidRPr="002F3A91" w:rsidRDefault="00625E9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Assis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ed by</w:t>
            </w:r>
          </w:p>
        </w:tc>
      </w:tr>
      <w:tr w:rsidR="00625E9B" w:rsidRPr="002F3A91" w14:paraId="20A9298A" w14:textId="77777777" w:rsidTr="00720DA6">
        <w:trPr>
          <w:trHeight w:val="788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35C62" w14:textId="77777777" w:rsidR="00625E9B" w:rsidRPr="002F3A91" w:rsidRDefault="00625E9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08:30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BDBD0" w14:textId="5FB41111" w:rsidR="00625E9B" w:rsidRPr="002F3A91" w:rsidRDefault="00625E9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commentRangeStart w:id="16"/>
            <w:r>
              <w:rPr>
                <w:rFonts w:ascii="Calibri" w:eastAsia="Calibri" w:hAnsi="Calibri" w:cs="Calibri"/>
                <w:position w:val="1"/>
              </w:rPr>
              <w:t>Day 1 review and Q&amp;A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ADF3" w14:textId="0496C145" w:rsidR="00625E9B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38FE" w14:textId="77777777" w:rsidR="00625E9B" w:rsidRPr="002F3A91" w:rsidRDefault="00625E9B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DB29D0" w:rsidRPr="002F3A91" w14:paraId="0EC55704" w14:textId="77777777" w:rsidTr="00720DA6">
        <w:trPr>
          <w:trHeight w:val="151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C1AB" w14:textId="72521436" w:rsidR="00DB29D0" w:rsidRPr="002F3A91" w:rsidRDefault="00E64029" w:rsidP="00DB29D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8:45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AC0AF" w14:textId="77777777" w:rsidR="00DB29D0" w:rsidRDefault="00DB29D0" w:rsidP="00DB29D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commentRangeStart w:id="17"/>
            <w:r>
              <w:rPr>
                <w:rFonts w:ascii="Calibri" w:eastAsia="Calibri" w:hAnsi="Calibri" w:cs="Calibri"/>
                <w:position w:val="1"/>
              </w:rPr>
              <w:t xml:space="preserve">Data Wrangling using </w:t>
            </w:r>
            <w:r w:rsidRPr="005E7C28">
              <w:rPr>
                <w:rFonts w:ascii="Calibri" w:eastAsia="Calibri" w:hAnsi="Calibri" w:cs="Calibri"/>
                <w:b/>
                <w:bCs/>
                <w:position w:val="1"/>
              </w:rPr>
              <w:t>Tidyverse</w:t>
            </w:r>
            <w:commentRangeEnd w:id="17"/>
            <w:r>
              <w:rPr>
                <w:rStyle w:val="CommentReference"/>
              </w:rPr>
              <w:commentReference w:id="17"/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 </w:t>
            </w:r>
            <w:r w:rsidRPr="00720DA6">
              <w:rPr>
                <w:rFonts w:ascii="Calibri" w:eastAsia="Calibri" w:hAnsi="Calibri" w:cs="Calibri"/>
                <w:position w:val="1"/>
              </w:rPr>
              <w:t>(Part 1)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2D2EBEBC" w14:textId="77777777" w:rsidR="00DB29D0" w:rsidRPr="000D1AAD" w:rsidRDefault="00DB29D0" w:rsidP="00DB29D0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>Tidyverse ecosystem</w:t>
            </w:r>
          </w:p>
          <w:p w14:paraId="7557FEDF" w14:textId="77777777" w:rsidR="00DB29D0" w:rsidRPr="000D1AAD" w:rsidRDefault="00DB29D0" w:rsidP="00DB29D0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>Importing data into R</w:t>
            </w:r>
          </w:p>
          <w:p w14:paraId="0B2F07F6" w14:textId="77777777" w:rsidR="00E64029" w:rsidRDefault="00DB29D0" w:rsidP="00E64029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>Exploring data frames</w:t>
            </w:r>
            <w:r w:rsidR="00E64029" w:rsidRPr="000D1AAD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  <w:p w14:paraId="224676AB" w14:textId="6C73977F" w:rsidR="00DB29D0" w:rsidRPr="00586717" w:rsidRDefault="00E64029" w:rsidP="0058671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 xml:space="preserve">Creating new variables 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44C8" w14:textId="135085F8" w:rsidR="00DB29D0" w:rsidRPr="002F3A91" w:rsidRDefault="00E518E7" w:rsidP="00DB29D0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6B26" w14:textId="6D09EF23" w:rsidR="00DB29D0" w:rsidRPr="002F3A91" w:rsidRDefault="00E518E7" w:rsidP="00DB29D0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Boniface</w:t>
            </w:r>
          </w:p>
        </w:tc>
      </w:tr>
      <w:tr w:rsidR="00E518E7" w:rsidRPr="002F3A91" w14:paraId="0AC4C28E" w14:textId="77777777" w:rsidTr="00720DA6">
        <w:trPr>
          <w:trHeight w:val="151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204B" w14:textId="5AC8B536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45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AC63" w14:textId="4AECBA8C" w:rsidR="00E518E7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commentRangeStart w:id="18"/>
            <w:r>
              <w:rPr>
                <w:rFonts w:ascii="Calibri" w:eastAsia="Calibri" w:hAnsi="Calibri" w:cs="Calibri"/>
                <w:position w:val="1"/>
              </w:rPr>
              <w:t xml:space="preserve">Data Wrangling using </w:t>
            </w:r>
            <w:r w:rsidRPr="005E7C28">
              <w:rPr>
                <w:rFonts w:ascii="Calibri" w:eastAsia="Calibri" w:hAnsi="Calibri" w:cs="Calibri"/>
                <w:b/>
                <w:bCs/>
                <w:position w:val="1"/>
              </w:rPr>
              <w:t>Tidyverse</w:t>
            </w:r>
            <w:commentRangeEnd w:id="18"/>
            <w:r>
              <w:rPr>
                <w:rStyle w:val="CommentReference"/>
              </w:rPr>
              <w:commentReference w:id="18"/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 </w:t>
            </w:r>
            <w:r w:rsidRPr="00720DA6">
              <w:rPr>
                <w:rFonts w:ascii="Calibri" w:eastAsia="Calibri" w:hAnsi="Calibri" w:cs="Calibri"/>
                <w:position w:val="1"/>
              </w:rPr>
              <w:t xml:space="preserve">(Part 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  <w:r w:rsidRPr="00720DA6">
              <w:rPr>
                <w:rFonts w:ascii="Calibri" w:eastAsia="Calibri" w:hAnsi="Calibri" w:cs="Calibri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114CB4AA" w14:textId="3D13E4CE" w:rsidR="00E518E7" w:rsidRPr="000D1AAD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>Subsetting data</w:t>
            </w:r>
          </w:p>
          <w:p w14:paraId="46BBA371" w14:textId="77777777" w:rsidR="00E518E7" w:rsidRPr="000D1AAD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>Reshaping data</w:t>
            </w:r>
          </w:p>
          <w:p w14:paraId="6A9AE816" w14:textId="77777777" w:rsidR="00E518E7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0D1AAD">
              <w:rPr>
                <w:rFonts w:ascii="Calibri" w:eastAsia="Calibri" w:hAnsi="Calibri" w:cs="Calibri"/>
                <w:position w:val="1"/>
              </w:rPr>
              <w:t>Merging two data frames</w:t>
            </w:r>
          </w:p>
          <w:p w14:paraId="620691D8" w14:textId="35E6997C" w:rsidR="00E518E7" w:rsidRPr="00A611DA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A611DA">
              <w:rPr>
                <w:rFonts w:ascii="Calibri" w:eastAsia="Calibri" w:hAnsi="Calibri" w:cs="Calibri"/>
                <w:position w:val="1"/>
              </w:rPr>
              <w:t>Exporting data from R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F8F1" w14:textId="1856C5D5" w:rsidR="00E518E7" w:rsidRPr="002F3A91" w:rsidRDefault="00E518E7" w:rsidP="00E518E7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C0E7E" w14:textId="53F0455C" w:rsidR="00E518E7" w:rsidRPr="002F3A91" w:rsidRDefault="00E518E7" w:rsidP="00E518E7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Boniface</w:t>
            </w:r>
          </w:p>
        </w:tc>
      </w:tr>
      <w:tr w:rsidR="00DB29D0" w:rsidRPr="002F3A91" w14:paraId="4E29B1AF" w14:textId="77777777" w:rsidTr="00D92B51">
        <w:trPr>
          <w:trHeight w:hRule="exact" w:val="47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4A44462" w14:textId="77777777" w:rsidR="00DB29D0" w:rsidRPr="002F3A91" w:rsidRDefault="00DB29D0" w:rsidP="00DB29D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10: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55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CE0264A" w14:textId="77777777" w:rsidR="00DB29D0" w:rsidRPr="002F3A91" w:rsidRDefault="00DB29D0" w:rsidP="00DB29D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BREAK</w:t>
            </w:r>
          </w:p>
        </w:tc>
      </w:tr>
      <w:tr w:rsidR="00E518E7" w:rsidRPr="002F3A91" w14:paraId="2F7E4D8C" w14:textId="77777777" w:rsidTr="00E64029">
        <w:trPr>
          <w:trHeight w:hRule="exact" w:val="134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C872D" w14:textId="3931F590" w:rsidR="00E518E7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11:55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D13CA" w14:textId="77777777" w:rsidR="00E518E7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commentRangeStart w:id="19"/>
            <w:r>
              <w:rPr>
                <w:rFonts w:ascii="Calibri" w:eastAsia="Calibri" w:hAnsi="Calibri" w:cs="Calibri"/>
                <w:position w:val="1"/>
              </w:rPr>
              <w:t xml:space="preserve">Data Wrangling using </w:t>
            </w:r>
            <w:r w:rsidRPr="005E7C28">
              <w:rPr>
                <w:rFonts w:ascii="Calibri" w:eastAsia="Calibri" w:hAnsi="Calibri" w:cs="Calibri"/>
                <w:b/>
                <w:bCs/>
                <w:position w:val="1"/>
              </w:rPr>
              <w:t>Tidyverse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 </w:t>
            </w:r>
            <w:r w:rsidRPr="00720DA6">
              <w:rPr>
                <w:rFonts w:ascii="Calibri" w:eastAsia="Calibri" w:hAnsi="Calibri" w:cs="Calibri"/>
                <w:position w:val="1"/>
              </w:rPr>
              <w:t xml:space="preserve">(Part 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 w:rsidRPr="00720DA6">
              <w:rPr>
                <w:rFonts w:ascii="Calibri" w:eastAsia="Calibri" w:hAnsi="Calibri" w:cs="Calibri"/>
                <w:position w:val="1"/>
              </w:rPr>
              <w:t>)</w:t>
            </w:r>
            <w:commentRangeEnd w:id="19"/>
            <w:r w:rsidRPr="00720DA6">
              <w:rPr>
                <w:rStyle w:val="CommentReference"/>
              </w:rPr>
              <w:commentReference w:id="19"/>
            </w:r>
            <w:r w:rsidRPr="00720DA6">
              <w:rPr>
                <w:rFonts w:ascii="Calibri" w:eastAsia="Calibri" w:hAnsi="Calibri" w:cs="Calibri"/>
                <w:position w:val="1"/>
              </w:rPr>
              <w:t>:</w:t>
            </w:r>
          </w:p>
          <w:p w14:paraId="092D14C3" w14:textId="77777777" w:rsidR="00E518E7" w:rsidRPr="000D1AAD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Working with Factors</w:t>
            </w:r>
          </w:p>
          <w:p w14:paraId="2BFC50F3" w14:textId="77777777" w:rsidR="00E518E7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Working with Dates and Times</w:t>
            </w:r>
          </w:p>
          <w:p w14:paraId="3C2A9E04" w14:textId="1D74FC35" w:rsidR="00E518E7" w:rsidRPr="00E64029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E64029">
              <w:rPr>
                <w:rFonts w:ascii="Calibri" w:eastAsia="Calibri" w:hAnsi="Calibri" w:cs="Calibri"/>
                <w:position w:val="1"/>
              </w:rPr>
              <w:t>Working with Strings/Text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CE308" w14:textId="027B8C4E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931C" w14:textId="58C24521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Boniface</w:t>
            </w:r>
          </w:p>
        </w:tc>
      </w:tr>
      <w:tr w:rsidR="00DB29D0" w:rsidRPr="002F3A91" w14:paraId="27A175CC" w14:textId="77777777" w:rsidTr="00D92B51">
        <w:trPr>
          <w:trHeight w:hRule="exact" w:val="30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44AED7" w14:textId="77777777" w:rsidR="00DB29D0" w:rsidRPr="002F3A91" w:rsidRDefault="00DB29D0" w:rsidP="00DB29D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13:00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FF43BA9" w14:textId="77777777" w:rsidR="00DB29D0" w:rsidRPr="002F3A91" w:rsidRDefault="00DB29D0" w:rsidP="00DB29D0">
            <w:pPr>
              <w:tabs>
                <w:tab w:val="left" w:pos="2682"/>
              </w:tabs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LUNCH</w:t>
            </w:r>
          </w:p>
        </w:tc>
      </w:tr>
      <w:tr w:rsidR="00E518E7" w:rsidRPr="002F3A91" w14:paraId="7259CA67" w14:textId="77777777" w:rsidTr="00E64029">
        <w:trPr>
          <w:trHeight w:hRule="exact" w:val="846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C31F6" w14:textId="5C87DFBF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Pr="002F3A91">
              <w:rPr>
                <w:rFonts w:ascii="Calibri" w:eastAsia="Calibri" w:hAnsi="Calibri" w:cs="Calibri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731F" w14:textId="469A0EF2" w:rsidR="00E518E7" w:rsidRPr="00E64029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spacing w:val="1"/>
                <w:position w:val="1"/>
              </w:rPr>
            </w:pPr>
            <w:commentRangeStart w:id="20"/>
            <w:r>
              <w:rPr>
                <w:rFonts w:ascii="Calibri" w:eastAsia="Calibri" w:hAnsi="Calibri" w:cs="Calibri"/>
                <w:spacing w:val="1"/>
                <w:position w:val="1"/>
              </w:rPr>
              <w:t>Hands-on Practice</w:t>
            </w:r>
            <w:commentRangeEnd w:id="20"/>
            <w:r>
              <w:rPr>
                <w:rStyle w:val="CommentReference"/>
              </w:rPr>
              <w:commentReference w:id="20"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E546A" w14:textId="6F8BCB49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92C6B" w14:textId="6102914D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Boniface</w:t>
            </w:r>
          </w:p>
        </w:tc>
      </w:tr>
      <w:tr w:rsidR="00DB29D0" w:rsidRPr="002F3A91" w14:paraId="29097B12" w14:textId="77777777" w:rsidTr="00D92B51">
        <w:trPr>
          <w:trHeight w:hRule="exact" w:val="56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641B" w14:textId="49ED735A" w:rsidR="00DB29D0" w:rsidRPr="002F3A91" w:rsidRDefault="00DB29D0" w:rsidP="00DB29D0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6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="00E64029"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2D95" w14:textId="77777777" w:rsidR="00DB29D0" w:rsidRPr="002F3A91" w:rsidRDefault="00DB29D0" w:rsidP="00DB29D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2F3A91">
              <w:rPr>
                <w:rFonts w:ascii="Calibri" w:eastAsia="Calibri" w:hAnsi="Calibri" w:cs="Calibri"/>
                <w:position w:val="1"/>
              </w:rPr>
              <w:t>ay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2F3A91">
              <w:rPr>
                <w:rFonts w:ascii="Calibri" w:eastAsia="Calibri" w:hAnsi="Calibri" w:cs="Calibri"/>
                <w:position w:val="1"/>
              </w:rPr>
              <w:t>su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position w:val="1"/>
              </w:rPr>
              <w:t>a</w:t>
            </w:r>
            <w:r w:rsidRPr="002F3A91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2F3A91"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 xml:space="preserve"> and Resources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9BCD" w14:textId="093D69C9" w:rsidR="00DB29D0" w:rsidRPr="002F3A91" w:rsidRDefault="00E518E7" w:rsidP="00DB29D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9C5E3" w14:textId="77777777" w:rsidR="00DB29D0" w:rsidRPr="002F3A91" w:rsidRDefault="00DB29D0" w:rsidP="00DB29D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</w:tr>
    </w:tbl>
    <w:p w14:paraId="7CEB57F4" w14:textId="77777777" w:rsidR="00625E9B" w:rsidRDefault="00625E9B" w:rsidP="00EC4AD9">
      <w:pPr>
        <w:pStyle w:val="Compact"/>
        <w:ind w:left="960"/>
      </w:pPr>
    </w:p>
    <w:p w14:paraId="735770DA" w14:textId="7C9155D9" w:rsidR="007375DB" w:rsidRDefault="007375DB">
      <w:r>
        <w:br w:type="page"/>
      </w:r>
    </w:p>
    <w:p w14:paraId="4331E1FF" w14:textId="00B42D44" w:rsidR="007375DB" w:rsidRPr="00CA17F8" w:rsidRDefault="007375DB" w:rsidP="007375DB">
      <w:pPr>
        <w:jc w:val="center"/>
        <w:rPr>
          <w:b/>
          <w:bCs/>
          <w:color w:val="548DD4" w:themeColor="text2" w:themeTint="99"/>
          <w:sz w:val="28"/>
          <w:szCs w:val="28"/>
        </w:rPr>
      </w:pPr>
      <w:r w:rsidRPr="00CA17F8">
        <w:rPr>
          <w:b/>
          <w:bCs/>
          <w:color w:val="548DD4" w:themeColor="text2" w:themeTint="99"/>
          <w:sz w:val="28"/>
          <w:szCs w:val="28"/>
        </w:rPr>
        <w:lastRenderedPageBreak/>
        <w:t>DAY 3 (10TH JULY 2024)</w:t>
      </w:r>
    </w:p>
    <w:p w14:paraId="6BB7CF6C" w14:textId="1BE051F9" w:rsidR="007375DB" w:rsidRPr="008A6F87" w:rsidRDefault="007375DB" w:rsidP="007375DB">
      <w:pPr>
        <w:spacing w:line="360" w:lineRule="auto"/>
      </w:pPr>
      <w:r w:rsidRPr="008A6F87">
        <w:rPr>
          <w:b/>
          <w:bCs/>
        </w:rPr>
        <w:t>THEME:</w:t>
      </w:r>
      <w:r w:rsidRPr="008A6F87">
        <w:t xml:space="preserve"> </w:t>
      </w:r>
      <w:r w:rsidR="00586717">
        <w:t>Data visualization</w:t>
      </w:r>
    </w:p>
    <w:p w14:paraId="059D4FA2" w14:textId="33A85064" w:rsidR="007375DB" w:rsidRDefault="007375DB" w:rsidP="004F7C65">
      <w:pPr>
        <w:ind w:left="1418" w:hanging="1418"/>
      </w:pPr>
      <w:r w:rsidRPr="008A6F87">
        <w:rPr>
          <w:rFonts w:eastAsia="Calibri" w:cs="Calibri"/>
          <w:b/>
          <w:bCs/>
          <w:u w:color="000000"/>
        </w:rPr>
        <w:t>O</w:t>
      </w:r>
      <w:r w:rsidRPr="008A6F87">
        <w:rPr>
          <w:rFonts w:eastAsia="Calibri" w:cs="Calibri"/>
          <w:b/>
          <w:bCs/>
          <w:spacing w:val="-1"/>
          <w:u w:color="000000"/>
        </w:rPr>
        <w:t>B</w:t>
      </w:r>
      <w:r w:rsidRPr="008A6F87">
        <w:rPr>
          <w:rFonts w:eastAsia="Calibri" w:cs="Calibri"/>
          <w:b/>
          <w:bCs/>
          <w:spacing w:val="1"/>
          <w:u w:color="000000"/>
        </w:rPr>
        <w:t>J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spacing w:val="1"/>
          <w:u w:color="000000"/>
        </w:rPr>
        <w:t>C</w:t>
      </w:r>
      <w:r w:rsidRPr="008A6F87">
        <w:rPr>
          <w:rFonts w:eastAsia="Calibri" w:cs="Calibri"/>
          <w:b/>
          <w:bCs/>
          <w:spacing w:val="-2"/>
          <w:u w:color="000000"/>
        </w:rPr>
        <w:t>T</w:t>
      </w:r>
      <w:r w:rsidRPr="008A6F87">
        <w:rPr>
          <w:rFonts w:eastAsia="Calibri" w:cs="Calibri"/>
          <w:b/>
          <w:bCs/>
          <w:spacing w:val="1"/>
          <w:u w:color="000000"/>
        </w:rPr>
        <w:t>IV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u w:color="000000"/>
        </w:rPr>
        <w:t xml:space="preserve">: </w:t>
      </w:r>
      <w:r w:rsidR="004F7C65" w:rsidRPr="004F7C65">
        <w:rPr>
          <w:rFonts w:eastAsia="Calibri" w:cs="Calibri"/>
          <w:u w:color="000000"/>
        </w:rPr>
        <w:t>To learn how to create informative and effective visual representations of data.</w:t>
      </w:r>
    </w:p>
    <w:p w14:paraId="7299B441" w14:textId="77777777" w:rsidR="007375DB" w:rsidRDefault="007375DB" w:rsidP="007375DB">
      <w:pPr>
        <w:pStyle w:val="Compact"/>
      </w:pPr>
    </w:p>
    <w:tbl>
      <w:tblPr>
        <w:tblW w:w="4872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4599"/>
        <w:gridCol w:w="1576"/>
        <w:gridCol w:w="1729"/>
      </w:tblGrid>
      <w:tr w:rsidR="007375DB" w:rsidRPr="002F3A91" w14:paraId="74279519" w14:textId="77777777" w:rsidTr="00586717">
        <w:trPr>
          <w:trHeight w:hRule="exact" w:val="403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04E6" w14:textId="77777777" w:rsidR="007375DB" w:rsidRPr="002F3A91" w:rsidRDefault="007375D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99298" w14:textId="77777777" w:rsidR="007375DB" w:rsidRPr="002F3A91" w:rsidRDefault="007375D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Des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 w:rsidRPr="002F3A91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9D0D" w14:textId="77777777" w:rsidR="007375DB" w:rsidRPr="002F3A91" w:rsidRDefault="007375D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u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A84E" w14:textId="77777777" w:rsidR="007375DB" w:rsidRPr="002F3A91" w:rsidRDefault="007375DB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Assis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ed by</w:t>
            </w:r>
          </w:p>
        </w:tc>
      </w:tr>
      <w:tr w:rsidR="007375DB" w:rsidRPr="002F3A91" w14:paraId="406F5D11" w14:textId="77777777" w:rsidTr="00586717">
        <w:trPr>
          <w:trHeight w:val="788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FC35D" w14:textId="77777777" w:rsidR="007375DB" w:rsidRPr="002F3A91" w:rsidRDefault="007375D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08:30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942F" w14:textId="011D7938" w:rsidR="007375DB" w:rsidRPr="002F3A91" w:rsidRDefault="007375DB" w:rsidP="00295D79">
            <w:pPr>
              <w:spacing w:after="0" w:line="267" w:lineRule="exact"/>
              <w:ind w:left="6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Day 2 review and Q&amp;A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C144" w14:textId="20770583" w:rsidR="007375DB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Ken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20A6" w14:textId="77777777" w:rsidR="007375DB" w:rsidRPr="002F3A91" w:rsidRDefault="007375DB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E64029" w:rsidRPr="002F3A91" w14:paraId="1E58AE89" w14:textId="77777777" w:rsidTr="00586717">
        <w:trPr>
          <w:trHeight w:val="154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05B1F" w14:textId="5FD4FD2E" w:rsidR="00E64029" w:rsidRPr="002F3A91" w:rsidRDefault="00586717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08:45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F033" w14:textId="77777777" w:rsidR="00E64029" w:rsidRDefault="00E64029" w:rsidP="00E64029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Visualizing Data in R:</w:t>
            </w:r>
          </w:p>
          <w:p w14:paraId="7590D088" w14:textId="77777777" w:rsidR="00E64029" w:rsidRPr="000D1AAD" w:rsidRDefault="00E64029" w:rsidP="00E64029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The grammar of graphics</w:t>
            </w:r>
          </w:p>
          <w:p w14:paraId="4F9CE2EC" w14:textId="77777777" w:rsidR="00E64029" w:rsidRPr="000D1AAD" w:rsidRDefault="00E64029" w:rsidP="00E64029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Plot types</w:t>
            </w:r>
          </w:p>
          <w:p w14:paraId="50BA58C4" w14:textId="77777777" w:rsidR="00E64029" w:rsidRDefault="00E64029" w:rsidP="00E64029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Guidelines for making good plots</w:t>
            </w:r>
          </w:p>
          <w:p w14:paraId="39048CC1" w14:textId="43B0D2EE" w:rsidR="00E64029" w:rsidRPr="00586717" w:rsidRDefault="00E64029" w:rsidP="0058671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Making plots using </w:t>
            </w:r>
            <w:r w:rsidRPr="00D25532">
              <w:rPr>
                <w:rFonts w:ascii="Calibri" w:eastAsia="Calibri" w:hAnsi="Calibri" w:cs="Calibri"/>
                <w:b/>
                <w:bCs/>
                <w:position w:val="1"/>
              </w:rPr>
              <w:t>ggplot2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8F71" w14:textId="40CE9CB3" w:rsidR="00E64029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3DF42" w14:textId="24DF7EC2" w:rsidR="00E64029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 / Nelson</w:t>
            </w:r>
          </w:p>
        </w:tc>
      </w:tr>
      <w:tr w:rsidR="007375DB" w:rsidRPr="002F3A91" w14:paraId="3875E2CC" w14:textId="77777777" w:rsidTr="00D92B51">
        <w:trPr>
          <w:trHeight w:hRule="exact" w:val="47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2EF25B3" w14:textId="77777777" w:rsidR="007375DB" w:rsidRPr="002F3A91" w:rsidRDefault="007375D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10: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55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B8640F0" w14:textId="77777777" w:rsidR="007375DB" w:rsidRPr="002F3A91" w:rsidRDefault="007375DB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BREAK</w:t>
            </w:r>
          </w:p>
        </w:tc>
      </w:tr>
      <w:tr w:rsidR="00E518E7" w:rsidRPr="002F3A91" w14:paraId="39A066EB" w14:textId="77777777" w:rsidTr="00586717">
        <w:trPr>
          <w:trHeight w:hRule="exact" w:val="127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A7B03" w14:textId="77777777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15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87E75" w14:textId="0838DDE3" w:rsidR="00E518E7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Visualizing Data in R</w:t>
            </w:r>
            <w:r>
              <w:rPr>
                <w:rFonts w:ascii="Calibri" w:eastAsia="Calibri" w:hAnsi="Calibri" w:cs="Calibri"/>
              </w:rPr>
              <w:t xml:space="preserve"> (continued)</w:t>
            </w:r>
            <w:r>
              <w:rPr>
                <w:rFonts w:ascii="Calibri" w:eastAsia="Calibri" w:hAnsi="Calibri" w:cs="Calibri"/>
              </w:rPr>
              <w:t>:</w:t>
            </w:r>
          </w:p>
          <w:p w14:paraId="2498F66D" w14:textId="6143AE51" w:rsidR="00E518E7" w:rsidRPr="00586717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Making plots using </w:t>
            </w:r>
            <w:r w:rsidRPr="00D25532">
              <w:rPr>
                <w:rFonts w:ascii="Calibri" w:eastAsia="Calibri" w:hAnsi="Calibri" w:cs="Calibri"/>
                <w:b/>
                <w:bCs/>
                <w:position w:val="1"/>
              </w:rPr>
              <w:t>ggplot2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28892" w14:textId="5B3FEE37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FBC3" w14:textId="3EA2923E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 / Nelson</w:t>
            </w:r>
          </w:p>
        </w:tc>
      </w:tr>
      <w:tr w:rsidR="00C46C6F" w:rsidRPr="002F3A91" w14:paraId="5B3028C6" w14:textId="77777777" w:rsidTr="00D92B51">
        <w:trPr>
          <w:trHeight w:hRule="exact" w:val="30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999219B" w14:textId="77777777" w:rsidR="00C46C6F" w:rsidRPr="002F3A91" w:rsidRDefault="00C46C6F" w:rsidP="00C46C6F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13:00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2AB2826" w14:textId="77777777" w:rsidR="00C46C6F" w:rsidRPr="002F3A91" w:rsidRDefault="00C46C6F" w:rsidP="00C46C6F">
            <w:pPr>
              <w:tabs>
                <w:tab w:val="left" w:pos="2682"/>
              </w:tabs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LUNCH</w:t>
            </w:r>
          </w:p>
        </w:tc>
      </w:tr>
      <w:tr w:rsidR="00E518E7" w:rsidRPr="002F3A91" w14:paraId="19B63142" w14:textId="77777777" w:rsidTr="00586717">
        <w:trPr>
          <w:trHeight w:hRule="exact" w:val="648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90E24" w14:textId="77777777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Pr="002F3A91">
              <w:rPr>
                <w:rFonts w:ascii="Calibri" w:eastAsia="Calibri" w:hAnsi="Calibri" w:cs="Calibri"/>
                <w:position w:val="1"/>
              </w:rPr>
              <w:t>0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8F975" w14:textId="7A3992C4" w:rsidR="00E518E7" w:rsidRPr="00586717" w:rsidRDefault="00E518E7" w:rsidP="00E518E7">
            <w:pPr>
              <w:spacing w:after="0" w:line="267" w:lineRule="exact"/>
              <w:ind w:left="62" w:right="-20"/>
              <w:rPr>
                <w:rFonts w:ascii="Calibri" w:eastAsia="Calibri" w:hAnsi="Calibri" w:cs="Calibri"/>
              </w:rPr>
            </w:pPr>
            <w:commentRangeStart w:id="21"/>
            <w:r>
              <w:rPr>
                <w:rFonts w:ascii="Calibri" w:eastAsia="Calibri" w:hAnsi="Calibri" w:cs="Calibri"/>
                <w:spacing w:val="1"/>
                <w:position w:val="1"/>
              </w:rPr>
              <w:t>Hands-on Practice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0461" w14:textId="7EA67818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AEEA" w14:textId="535A1B91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 / Nelson</w:t>
            </w:r>
          </w:p>
        </w:tc>
      </w:tr>
      <w:tr w:rsidR="00C46C6F" w:rsidRPr="002F3A91" w14:paraId="4710F669" w14:textId="77777777" w:rsidTr="00586717">
        <w:trPr>
          <w:trHeight w:hRule="exact" w:val="56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C7A2E" w14:textId="77777777" w:rsidR="00C46C6F" w:rsidRPr="002F3A91" w:rsidRDefault="00C46C6F" w:rsidP="00C46C6F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6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00</w:t>
            </w:r>
          </w:p>
        </w:tc>
        <w:tc>
          <w:tcPr>
            <w:tcW w:w="2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82250" w14:textId="77777777" w:rsidR="00C46C6F" w:rsidRPr="002F3A91" w:rsidRDefault="00C46C6F" w:rsidP="00C46C6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2F3A91">
              <w:rPr>
                <w:rFonts w:ascii="Calibri" w:eastAsia="Calibri" w:hAnsi="Calibri" w:cs="Calibri"/>
                <w:position w:val="1"/>
              </w:rPr>
              <w:t>ay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2F3A91">
              <w:rPr>
                <w:rFonts w:ascii="Calibri" w:eastAsia="Calibri" w:hAnsi="Calibri" w:cs="Calibri"/>
                <w:position w:val="1"/>
              </w:rPr>
              <w:t>su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position w:val="1"/>
              </w:rPr>
              <w:t>a</w:t>
            </w:r>
            <w:r w:rsidRPr="002F3A91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2F3A91"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 xml:space="preserve"> and Resources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9043F" w14:textId="49156F35" w:rsidR="00C46C6F" w:rsidRPr="002F3A91" w:rsidRDefault="00E518E7" w:rsidP="00C46C6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4ACAA" w14:textId="77777777" w:rsidR="00C46C6F" w:rsidRPr="002F3A91" w:rsidRDefault="00C46C6F" w:rsidP="00C46C6F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</w:tr>
    </w:tbl>
    <w:p w14:paraId="6E97735E" w14:textId="77777777" w:rsidR="007375DB" w:rsidRDefault="007375DB" w:rsidP="00EC4AD9">
      <w:pPr>
        <w:pStyle w:val="Compact"/>
        <w:ind w:left="960"/>
      </w:pPr>
    </w:p>
    <w:p w14:paraId="69CA5853" w14:textId="77777777" w:rsidR="001A0D74" w:rsidRDefault="001A0D74" w:rsidP="00EC4AD9">
      <w:pPr>
        <w:pStyle w:val="Compact"/>
        <w:ind w:left="960"/>
      </w:pPr>
    </w:p>
    <w:p w14:paraId="52009D10" w14:textId="7C9642A7" w:rsidR="001A0D74" w:rsidRDefault="001A0D74">
      <w:r>
        <w:br w:type="page"/>
      </w:r>
    </w:p>
    <w:p w14:paraId="1D0ECBBF" w14:textId="39A8B882" w:rsidR="001A0D74" w:rsidRPr="00CA17F8" w:rsidRDefault="001A0D74" w:rsidP="001A0D74">
      <w:pPr>
        <w:jc w:val="center"/>
        <w:rPr>
          <w:b/>
          <w:bCs/>
          <w:color w:val="548DD4" w:themeColor="text2" w:themeTint="99"/>
          <w:sz w:val="28"/>
          <w:szCs w:val="28"/>
        </w:rPr>
      </w:pPr>
      <w:r w:rsidRPr="00CA17F8">
        <w:rPr>
          <w:b/>
          <w:bCs/>
          <w:color w:val="548DD4" w:themeColor="text2" w:themeTint="99"/>
          <w:sz w:val="28"/>
          <w:szCs w:val="28"/>
        </w:rPr>
        <w:lastRenderedPageBreak/>
        <w:t>DAY 4 (11TH JULY 2024)</w:t>
      </w:r>
    </w:p>
    <w:p w14:paraId="5BAB0EA4" w14:textId="458CEBCF" w:rsidR="001A0D74" w:rsidRPr="008A6F87" w:rsidRDefault="001A0D74" w:rsidP="001A0D74">
      <w:pPr>
        <w:spacing w:line="360" w:lineRule="auto"/>
      </w:pPr>
      <w:r w:rsidRPr="008A6F87">
        <w:rPr>
          <w:b/>
          <w:bCs/>
        </w:rPr>
        <w:t>THEME:</w:t>
      </w:r>
      <w:r w:rsidRPr="008A6F87">
        <w:t xml:space="preserve"> </w:t>
      </w:r>
      <w:r w:rsidR="00586717">
        <w:t>Summary statistics</w:t>
      </w:r>
    </w:p>
    <w:p w14:paraId="4C5D8285" w14:textId="14B4888E" w:rsidR="001A0D74" w:rsidRPr="004F7C65" w:rsidRDefault="001A0D74" w:rsidP="001A0D74">
      <w:r w:rsidRPr="008A6F87">
        <w:rPr>
          <w:rFonts w:eastAsia="Calibri" w:cs="Calibri"/>
          <w:b/>
          <w:bCs/>
          <w:u w:color="000000"/>
        </w:rPr>
        <w:t>O</w:t>
      </w:r>
      <w:r w:rsidRPr="008A6F87">
        <w:rPr>
          <w:rFonts w:eastAsia="Calibri" w:cs="Calibri"/>
          <w:b/>
          <w:bCs/>
          <w:spacing w:val="-1"/>
          <w:u w:color="000000"/>
        </w:rPr>
        <w:t>B</w:t>
      </w:r>
      <w:r w:rsidRPr="008A6F87">
        <w:rPr>
          <w:rFonts w:eastAsia="Calibri" w:cs="Calibri"/>
          <w:b/>
          <w:bCs/>
          <w:spacing w:val="1"/>
          <w:u w:color="000000"/>
        </w:rPr>
        <w:t>J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spacing w:val="1"/>
          <w:u w:color="000000"/>
        </w:rPr>
        <w:t>C</w:t>
      </w:r>
      <w:r w:rsidRPr="008A6F87">
        <w:rPr>
          <w:rFonts w:eastAsia="Calibri" w:cs="Calibri"/>
          <w:b/>
          <w:bCs/>
          <w:spacing w:val="-2"/>
          <w:u w:color="000000"/>
        </w:rPr>
        <w:t>T</w:t>
      </w:r>
      <w:r w:rsidRPr="008A6F87">
        <w:rPr>
          <w:rFonts w:eastAsia="Calibri" w:cs="Calibri"/>
          <w:b/>
          <w:bCs/>
          <w:spacing w:val="1"/>
          <w:u w:color="000000"/>
        </w:rPr>
        <w:t>IV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u w:color="000000"/>
        </w:rPr>
        <w:t xml:space="preserve">: </w:t>
      </w:r>
      <w:r w:rsidR="004F7C65" w:rsidRPr="004F7C65">
        <w:rPr>
          <w:rFonts w:eastAsia="Calibri" w:cs="Calibri"/>
          <w:u w:color="000000"/>
        </w:rPr>
        <w:t>Learn how to calculate and interpret descriptive statistics in R</w:t>
      </w:r>
      <w:r w:rsidR="004F7C65">
        <w:rPr>
          <w:rFonts w:eastAsia="Calibri" w:cs="Calibri"/>
          <w:u w:color="000000"/>
        </w:rPr>
        <w:t>.</w:t>
      </w:r>
    </w:p>
    <w:p w14:paraId="4DCEC432" w14:textId="77777777" w:rsidR="001A0D74" w:rsidRDefault="001A0D74" w:rsidP="001A0D74">
      <w:pPr>
        <w:pStyle w:val="Compact"/>
      </w:pPr>
    </w:p>
    <w:tbl>
      <w:tblPr>
        <w:tblW w:w="4872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4481"/>
        <w:gridCol w:w="1696"/>
        <w:gridCol w:w="1727"/>
      </w:tblGrid>
      <w:tr w:rsidR="001A0D74" w:rsidRPr="002F3A91" w14:paraId="4CEDDF1B" w14:textId="77777777" w:rsidTr="00D92B51">
        <w:trPr>
          <w:trHeight w:hRule="exact" w:val="403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A243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28D9F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Des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 w:rsidRPr="002F3A91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102F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u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CBD7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Assis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ed by</w:t>
            </w:r>
          </w:p>
        </w:tc>
      </w:tr>
      <w:tr w:rsidR="001A0D74" w:rsidRPr="002F3A91" w14:paraId="24F3825D" w14:textId="77777777" w:rsidTr="00D92B51">
        <w:trPr>
          <w:trHeight w:val="788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4ED24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08:30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7237" w14:textId="7F1E8613" w:rsidR="001A0D74" w:rsidRPr="002F3A91" w:rsidRDefault="00B50BC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Day </w:t>
            </w:r>
            <w:r w:rsidR="00586717"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position w:val="1"/>
              </w:rPr>
              <w:t xml:space="preserve"> review and Q&amp;A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96A7" w14:textId="69AAD476" w:rsidR="001A0D74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4302" w14:textId="77777777" w:rsidR="001A0D74" w:rsidRPr="002F3A91" w:rsidRDefault="001A0D74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1A0D74" w:rsidRPr="002F3A91" w14:paraId="4B147461" w14:textId="77777777" w:rsidTr="00586717">
        <w:trPr>
          <w:trHeight w:val="154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ED12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45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273E" w14:textId="77777777" w:rsidR="00E64029" w:rsidRDefault="00E64029" w:rsidP="00E64029">
            <w:pPr>
              <w:spacing w:after="0" w:line="267" w:lineRule="exact"/>
              <w:ind w:left="6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Explore and summarize data using R (part 1):</w:t>
            </w:r>
          </w:p>
          <w:p w14:paraId="38B70B60" w14:textId="77777777" w:rsidR="00E64029" w:rsidRDefault="00E64029" w:rsidP="00E64029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Summary statistics for continuous variables (mean, median, mode)</w:t>
            </w:r>
          </w:p>
          <w:p w14:paraId="7D7900B0" w14:textId="167F9D02" w:rsidR="001A0D74" w:rsidRPr="00E64029" w:rsidRDefault="00E64029" w:rsidP="00E64029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 w:rsidRPr="00E64029">
              <w:rPr>
                <w:rFonts w:ascii="Calibri" w:eastAsia="Calibri" w:hAnsi="Calibri" w:cs="Calibri"/>
                <w:position w:val="1"/>
              </w:rPr>
              <w:t>Summary statistics for categorical variables (e.g. proportions)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6A42" w14:textId="4383E20A" w:rsidR="001A0D74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254B" w14:textId="5A27DE96" w:rsidR="001A0D74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Nelson</w:t>
            </w:r>
          </w:p>
        </w:tc>
      </w:tr>
      <w:tr w:rsidR="001A0D74" w:rsidRPr="002F3A91" w14:paraId="59433F52" w14:textId="77777777" w:rsidTr="00D92B51">
        <w:trPr>
          <w:trHeight w:hRule="exact" w:val="47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882C9D8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10: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55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C865A4E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BREAK</w:t>
            </w:r>
          </w:p>
        </w:tc>
      </w:tr>
      <w:tr w:rsidR="00E518E7" w:rsidRPr="002F3A91" w14:paraId="1528B0BD" w14:textId="77777777" w:rsidTr="00586717">
        <w:trPr>
          <w:trHeight w:hRule="exact" w:val="1364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11698" w14:textId="77777777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4DF1" w14:textId="77777777" w:rsidR="00E518E7" w:rsidRDefault="00E518E7" w:rsidP="00E518E7">
            <w:pPr>
              <w:spacing w:after="0" w:line="267" w:lineRule="exact"/>
              <w:ind w:left="62" w:right="-20"/>
              <w:rPr>
                <w:rFonts w:ascii="Calibri" w:eastAsia="Calibri" w:hAnsi="Calibri" w:cs="Calibri"/>
                <w:b/>
                <w:bCs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Explore and summarize data using R (part 2):</w:t>
            </w:r>
          </w:p>
          <w:p w14:paraId="7C40DCE8" w14:textId="77777777" w:rsidR="00E518E7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Comparison of means </w:t>
            </w:r>
          </w:p>
          <w:p w14:paraId="6D2C649C" w14:textId="25D908E5" w:rsidR="00E518E7" w:rsidRPr="00E64029" w:rsidRDefault="00E518E7" w:rsidP="00E518E7">
            <w:pPr>
              <w:pStyle w:val="ListParagraph"/>
              <w:numPr>
                <w:ilvl w:val="0"/>
                <w:numId w:val="14"/>
              </w:numPr>
              <w:spacing w:after="0" w:line="267" w:lineRule="exact"/>
              <w:ind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Comparisons of proportions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B8FE" w14:textId="25F3E14E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1DFEE" w14:textId="18173F4F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Nelson</w:t>
            </w:r>
          </w:p>
        </w:tc>
      </w:tr>
      <w:tr w:rsidR="001A0D74" w:rsidRPr="002F3A91" w14:paraId="29FC483C" w14:textId="77777777" w:rsidTr="004F7C65">
        <w:trPr>
          <w:trHeight w:hRule="exact" w:val="470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510FF20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13:00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8185EDF" w14:textId="77777777" w:rsidR="001A0D74" w:rsidRPr="002F3A91" w:rsidRDefault="001A0D74" w:rsidP="00D92B51">
            <w:pPr>
              <w:tabs>
                <w:tab w:val="left" w:pos="2682"/>
              </w:tabs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LUNCH</w:t>
            </w:r>
          </w:p>
        </w:tc>
      </w:tr>
      <w:tr w:rsidR="00E518E7" w:rsidRPr="002F3A91" w14:paraId="6C223A0C" w14:textId="77777777" w:rsidTr="00D92B51">
        <w:trPr>
          <w:trHeight w:hRule="exact" w:val="84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FA9D" w14:textId="77777777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Pr="002F3A91">
              <w:rPr>
                <w:rFonts w:ascii="Calibri" w:eastAsia="Calibri" w:hAnsi="Calibri" w:cs="Calibri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A4A8E" w14:textId="00161F0A" w:rsidR="00E518E7" w:rsidRPr="00A611DA" w:rsidRDefault="00E518E7" w:rsidP="00E518E7">
            <w:pPr>
              <w:spacing w:after="0" w:line="267" w:lineRule="exact"/>
              <w:ind w:left="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Hands-on Practice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AE42E" w14:textId="4ACBBB6C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09433" w14:textId="04E1FA2D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 / Nelson</w:t>
            </w:r>
          </w:p>
        </w:tc>
      </w:tr>
      <w:tr w:rsidR="001A0D74" w:rsidRPr="002F3A91" w14:paraId="28F02582" w14:textId="77777777" w:rsidTr="00D92B51">
        <w:trPr>
          <w:trHeight w:hRule="exact" w:val="56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D02C" w14:textId="4C4C3322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6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="00586717"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24E5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2F3A91">
              <w:rPr>
                <w:rFonts w:ascii="Calibri" w:eastAsia="Calibri" w:hAnsi="Calibri" w:cs="Calibri"/>
                <w:position w:val="1"/>
              </w:rPr>
              <w:t>ay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2F3A91">
              <w:rPr>
                <w:rFonts w:ascii="Calibri" w:eastAsia="Calibri" w:hAnsi="Calibri" w:cs="Calibri"/>
                <w:position w:val="1"/>
              </w:rPr>
              <w:t>su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position w:val="1"/>
              </w:rPr>
              <w:t>a</w:t>
            </w:r>
            <w:r w:rsidRPr="002F3A91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2F3A91"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 xml:space="preserve"> and Resources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810DF" w14:textId="3067B1BA" w:rsidR="001A0D74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373F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</w:tr>
    </w:tbl>
    <w:p w14:paraId="2B880AB0" w14:textId="77777777" w:rsidR="001A0D74" w:rsidRDefault="001A0D74" w:rsidP="00EC4AD9">
      <w:pPr>
        <w:pStyle w:val="Compact"/>
        <w:ind w:left="960"/>
      </w:pPr>
    </w:p>
    <w:p w14:paraId="415417AD" w14:textId="77777777" w:rsidR="001A0D74" w:rsidRDefault="001A0D74" w:rsidP="00EC4AD9">
      <w:pPr>
        <w:pStyle w:val="Compact"/>
        <w:ind w:left="960"/>
      </w:pPr>
    </w:p>
    <w:p w14:paraId="42829008" w14:textId="77777777" w:rsidR="001A0D74" w:rsidRDefault="001A0D74" w:rsidP="00EC4AD9">
      <w:pPr>
        <w:pStyle w:val="Compact"/>
        <w:ind w:left="960"/>
      </w:pPr>
    </w:p>
    <w:p w14:paraId="12D8F1CF" w14:textId="77777777" w:rsidR="001A0D74" w:rsidRDefault="001A0D74" w:rsidP="00EC4AD9">
      <w:pPr>
        <w:pStyle w:val="Compact"/>
        <w:ind w:left="960"/>
      </w:pPr>
    </w:p>
    <w:p w14:paraId="404C84F9" w14:textId="529610BC" w:rsidR="001A0D74" w:rsidRDefault="001A0D74">
      <w:r>
        <w:br w:type="page"/>
      </w:r>
    </w:p>
    <w:p w14:paraId="20FB9457" w14:textId="6793D8A3" w:rsidR="001A0D74" w:rsidRPr="00CA17F8" w:rsidRDefault="001A0D74" w:rsidP="001A0D74">
      <w:pPr>
        <w:jc w:val="center"/>
        <w:rPr>
          <w:b/>
          <w:bCs/>
          <w:color w:val="548DD4" w:themeColor="text2" w:themeTint="99"/>
          <w:sz w:val="28"/>
          <w:szCs w:val="28"/>
        </w:rPr>
      </w:pPr>
      <w:r w:rsidRPr="00CA17F8">
        <w:rPr>
          <w:b/>
          <w:bCs/>
          <w:color w:val="548DD4" w:themeColor="text2" w:themeTint="99"/>
          <w:sz w:val="28"/>
          <w:szCs w:val="28"/>
        </w:rPr>
        <w:lastRenderedPageBreak/>
        <w:t>DAY 5 (12</w:t>
      </w:r>
      <w:r w:rsidRPr="00CA17F8">
        <w:rPr>
          <w:b/>
          <w:bCs/>
          <w:color w:val="548DD4" w:themeColor="text2" w:themeTint="99"/>
          <w:sz w:val="28"/>
          <w:szCs w:val="28"/>
          <w:vertAlign w:val="superscript"/>
        </w:rPr>
        <w:t>TH</w:t>
      </w:r>
      <w:r w:rsidRPr="00CA17F8">
        <w:rPr>
          <w:b/>
          <w:bCs/>
          <w:color w:val="548DD4" w:themeColor="text2" w:themeTint="99"/>
          <w:sz w:val="28"/>
          <w:szCs w:val="28"/>
        </w:rPr>
        <w:t xml:space="preserve"> JULY 2024)</w:t>
      </w:r>
    </w:p>
    <w:p w14:paraId="6E767E62" w14:textId="4BB37A6D" w:rsidR="001A0D74" w:rsidRPr="008A6F87" w:rsidRDefault="001A0D74" w:rsidP="001A0D74">
      <w:pPr>
        <w:spacing w:line="360" w:lineRule="auto"/>
      </w:pPr>
      <w:r w:rsidRPr="008A6F87">
        <w:rPr>
          <w:b/>
          <w:bCs/>
        </w:rPr>
        <w:t>THEME:</w:t>
      </w:r>
      <w:r w:rsidRPr="008A6F87">
        <w:t xml:space="preserve"> </w:t>
      </w:r>
      <w:r w:rsidR="00586717">
        <w:t>Exploring relationships</w:t>
      </w:r>
      <w:r w:rsidR="004F7C65">
        <w:t xml:space="preserve"> between variables</w:t>
      </w:r>
    </w:p>
    <w:p w14:paraId="52DB58F5" w14:textId="3F6C8675" w:rsidR="001A0D74" w:rsidRDefault="001A0D74" w:rsidP="001A0D74">
      <w:r w:rsidRPr="008A6F87">
        <w:rPr>
          <w:rFonts w:eastAsia="Calibri" w:cs="Calibri"/>
          <w:b/>
          <w:bCs/>
          <w:u w:color="000000"/>
        </w:rPr>
        <w:t>O</w:t>
      </w:r>
      <w:r w:rsidRPr="008A6F87">
        <w:rPr>
          <w:rFonts w:eastAsia="Calibri" w:cs="Calibri"/>
          <w:b/>
          <w:bCs/>
          <w:spacing w:val="-1"/>
          <w:u w:color="000000"/>
        </w:rPr>
        <w:t>B</w:t>
      </w:r>
      <w:r w:rsidRPr="008A6F87">
        <w:rPr>
          <w:rFonts w:eastAsia="Calibri" w:cs="Calibri"/>
          <w:b/>
          <w:bCs/>
          <w:spacing w:val="1"/>
          <w:u w:color="000000"/>
        </w:rPr>
        <w:t>J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spacing w:val="1"/>
          <w:u w:color="000000"/>
        </w:rPr>
        <w:t>C</w:t>
      </w:r>
      <w:r w:rsidRPr="008A6F87">
        <w:rPr>
          <w:rFonts w:eastAsia="Calibri" w:cs="Calibri"/>
          <w:b/>
          <w:bCs/>
          <w:spacing w:val="-2"/>
          <w:u w:color="000000"/>
        </w:rPr>
        <w:t>T</w:t>
      </w:r>
      <w:r w:rsidRPr="008A6F87">
        <w:rPr>
          <w:rFonts w:eastAsia="Calibri" w:cs="Calibri"/>
          <w:b/>
          <w:bCs/>
          <w:spacing w:val="1"/>
          <w:u w:color="000000"/>
        </w:rPr>
        <w:t>IV</w:t>
      </w:r>
      <w:r w:rsidRPr="008A6F87">
        <w:rPr>
          <w:rFonts w:eastAsia="Calibri" w:cs="Calibri"/>
          <w:b/>
          <w:bCs/>
          <w:spacing w:val="-1"/>
          <w:u w:color="000000"/>
        </w:rPr>
        <w:t>E</w:t>
      </w:r>
      <w:r w:rsidRPr="008A6F87">
        <w:rPr>
          <w:rFonts w:eastAsia="Calibri" w:cs="Calibri"/>
          <w:b/>
          <w:bCs/>
          <w:u w:color="000000"/>
        </w:rPr>
        <w:t xml:space="preserve">: </w:t>
      </w:r>
      <w:r w:rsidR="004F7C65" w:rsidRPr="004F7C65">
        <w:rPr>
          <w:rFonts w:eastAsia="Calibri" w:cs="Calibri"/>
          <w:u w:color="000000"/>
        </w:rPr>
        <w:t>To identify patterns and associations in data</w:t>
      </w:r>
      <w:r w:rsidR="004F7C65">
        <w:rPr>
          <w:rFonts w:eastAsia="Calibri" w:cs="Calibri"/>
          <w:u w:color="000000"/>
        </w:rPr>
        <w:t>.</w:t>
      </w:r>
    </w:p>
    <w:p w14:paraId="43F0834C" w14:textId="77777777" w:rsidR="001A0D74" w:rsidRDefault="001A0D74" w:rsidP="001A0D74">
      <w:pPr>
        <w:pStyle w:val="Compact"/>
        <w:ind w:left="960"/>
      </w:pPr>
    </w:p>
    <w:p w14:paraId="7CE9E1B5" w14:textId="77777777" w:rsidR="001A0D74" w:rsidRDefault="001A0D74" w:rsidP="001A0D74">
      <w:pPr>
        <w:pStyle w:val="Compact"/>
      </w:pPr>
    </w:p>
    <w:tbl>
      <w:tblPr>
        <w:tblW w:w="4872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4481"/>
        <w:gridCol w:w="1696"/>
        <w:gridCol w:w="1727"/>
      </w:tblGrid>
      <w:tr w:rsidR="001A0D74" w:rsidRPr="002F3A91" w14:paraId="6504AA1C" w14:textId="77777777" w:rsidTr="00D92B51">
        <w:trPr>
          <w:trHeight w:hRule="exact" w:val="403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4DA8F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me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78E5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Des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p</w:t>
            </w:r>
            <w:r w:rsidRPr="002F3A91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8D9B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u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 w:rsidRPr="002F3A91"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7CA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Assis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</w:t>
            </w:r>
            <w:r w:rsidRPr="002F3A91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ed by</w:t>
            </w:r>
          </w:p>
        </w:tc>
      </w:tr>
      <w:tr w:rsidR="001A0D74" w:rsidRPr="002F3A91" w14:paraId="195A06E4" w14:textId="77777777" w:rsidTr="00D92B51">
        <w:trPr>
          <w:trHeight w:val="788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EEA2E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08:30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AEA23" w14:textId="2C98F34E" w:rsidR="001A0D74" w:rsidRPr="002F3A91" w:rsidRDefault="0058671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Day </w:t>
            </w:r>
            <w:r>
              <w:rPr>
                <w:rFonts w:ascii="Calibri" w:eastAsia="Calibri" w:hAnsi="Calibri" w:cs="Calibri"/>
                <w:position w:val="1"/>
              </w:rPr>
              <w:t>4</w:t>
            </w:r>
            <w:r>
              <w:rPr>
                <w:rFonts w:ascii="Calibri" w:eastAsia="Calibri" w:hAnsi="Calibri" w:cs="Calibri"/>
                <w:position w:val="1"/>
              </w:rPr>
              <w:t xml:space="preserve"> review and Q&amp;A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0B1E" w14:textId="3EE406A1" w:rsidR="001A0D74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Ken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65E7" w14:textId="77777777" w:rsidR="001A0D74" w:rsidRPr="002F3A91" w:rsidRDefault="001A0D74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1A0D74" w:rsidRPr="002F3A91" w14:paraId="2D1006E5" w14:textId="77777777" w:rsidTr="00586717">
        <w:trPr>
          <w:trHeight w:val="1541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269B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45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C2C1" w14:textId="77777777" w:rsidR="00586717" w:rsidRDefault="00586717" w:rsidP="00586717">
            <w:pPr>
              <w:spacing w:after="0" w:line="267" w:lineRule="exact"/>
              <w:ind w:left="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Explore the relationship between two continuous variables:</w:t>
            </w:r>
          </w:p>
          <w:p w14:paraId="27BF56CF" w14:textId="77777777" w:rsidR="00586717" w:rsidRDefault="00586717" w:rsidP="00586717">
            <w:pPr>
              <w:pStyle w:val="ListParagraph"/>
              <w:numPr>
                <w:ilvl w:val="0"/>
                <w:numId w:val="18"/>
              </w:num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Scatter plots</w:t>
            </w:r>
          </w:p>
          <w:p w14:paraId="6C0EBBDB" w14:textId="77777777" w:rsidR="00586717" w:rsidRDefault="00586717" w:rsidP="00586717">
            <w:pPr>
              <w:pStyle w:val="ListParagraph"/>
              <w:numPr>
                <w:ilvl w:val="0"/>
                <w:numId w:val="18"/>
              </w:num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Correlation analysis</w:t>
            </w:r>
          </w:p>
          <w:p w14:paraId="4C20D09D" w14:textId="25FCBDEC" w:rsidR="001A0D74" w:rsidRPr="00586717" w:rsidRDefault="00586717" w:rsidP="00586717">
            <w:pPr>
              <w:pStyle w:val="ListParagraph"/>
              <w:numPr>
                <w:ilvl w:val="0"/>
                <w:numId w:val="18"/>
              </w:num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 w:rsidRPr="00586717">
              <w:rPr>
                <w:rFonts w:ascii="Calibri" w:eastAsia="Calibri" w:hAnsi="Calibri" w:cs="Calibri"/>
              </w:rPr>
              <w:t>Linear regression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FFBBE" w14:textId="50C17CB9" w:rsidR="001A0D74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9604C" w14:textId="18EF474C" w:rsidR="001A0D74" w:rsidRPr="002F3A91" w:rsidRDefault="00E518E7" w:rsidP="00D92B51">
            <w:pPr>
              <w:spacing w:after="0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 / Esther</w:t>
            </w:r>
          </w:p>
        </w:tc>
      </w:tr>
      <w:tr w:rsidR="001A0D74" w:rsidRPr="002F3A91" w14:paraId="62C7379A" w14:textId="77777777" w:rsidTr="00D92B51">
        <w:trPr>
          <w:trHeight w:hRule="exact" w:val="47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3AC69FC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10: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55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86AC2FC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BREAK</w:t>
            </w:r>
          </w:p>
        </w:tc>
      </w:tr>
      <w:tr w:rsidR="00E518E7" w:rsidRPr="002F3A91" w14:paraId="28E7B16E" w14:textId="77777777" w:rsidTr="00586717">
        <w:trPr>
          <w:trHeight w:hRule="exact" w:val="150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0B08" w14:textId="77777777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15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BB0BE" w14:textId="77777777" w:rsidR="00E518E7" w:rsidRDefault="00E518E7" w:rsidP="00E518E7">
            <w:pPr>
              <w:spacing w:after="0" w:line="267" w:lineRule="exact"/>
              <w:ind w:left="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Explore the relationship between two categorical variables:</w:t>
            </w:r>
          </w:p>
          <w:p w14:paraId="4B9817EE" w14:textId="77777777" w:rsidR="00E518E7" w:rsidRDefault="00E518E7" w:rsidP="00E518E7">
            <w:pPr>
              <w:pStyle w:val="ListParagraph"/>
              <w:numPr>
                <w:ilvl w:val="0"/>
                <w:numId w:val="18"/>
              </w:num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Two-by-two tables</w:t>
            </w:r>
          </w:p>
          <w:p w14:paraId="7C8CDD96" w14:textId="1D16F944" w:rsidR="00E518E7" w:rsidRPr="00586717" w:rsidRDefault="00E518E7" w:rsidP="00E518E7">
            <w:pPr>
              <w:pStyle w:val="ListParagraph"/>
              <w:numPr>
                <w:ilvl w:val="0"/>
                <w:numId w:val="18"/>
              </w:numPr>
              <w:spacing w:after="0" w:line="267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Chi-Square Test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DBFB9" w14:textId="4EDD6DE9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0FC30" w14:textId="1FCE752A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 / Esther</w:t>
            </w:r>
          </w:p>
        </w:tc>
      </w:tr>
      <w:tr w:rsidR="001A0D74" w:rsidRPr="002F3A91" w14:paraId="1370FEC1" w14:textId="77777777" w:rsidTr="00D92B51">
        <w:trPr>
          <w:trHeight w:hRule="exact" w:val="30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B8E8354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13:00</w:t>
            </w:r>
          </w:p>
        </w:tc>
        <w:tc>
          <w:tcPr>
            <w:tcW w:w="43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5511A77" w14:textId="77777777" w:rsidR="001A0D74" w:rsidRPr="002F3A91" w:rsidRDefault="001A0D74" w:rsidP="00D92B51">
            <w:pPr>
              <w:tabs>
                <w:tab w:val="left" w:pos="2682"/>
              </w:tabs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LUNCH</w:t>
            </w:r>
          </w:p>
        </w:tc>
      </w:tr>
      <w:tr w:rsidR="00E518E7" w:rsidRPr="002F3A91" w14:paraId="64EF8168" w14:textId="77777777" w:rsidTr="00D92B51">
        <w:trPr>
          <w:trHeight w:hRule="exact" w:val="845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FC71" w14:textId="77777777" w:rsidR="00E518E7" w:rsidRPr="002F3A91" w:rsidRDefault="00E518E7" w:rsidP="00E518E7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Pr="002F3A91">
              <w:rPr>
                <w:rFonts w:ascii="Calibri" w:eastAsia="Calibri" w:hAnsi="Calibri" w:cs="Calibri"/>
                <w:position w:val="1"/>
              </w:rPr>
              <w:t>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65C15" w14:textId="0AD7DC29" w:rsidR="00E518E7" w:rsidRPr="00A611DA" w:rsidRDefault="00E518E7" w:rsidP="00E518E7">
            <w:pPr>
              <w:spacing w:after="0" w:line="267" w:lineRule="exact"/>
              <w:ind w:left="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Hands-on Practice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77429" w14:textId="755C80BD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01D45" w14:textId="78C3B81C" w:rsidR="00E518E7" w:rsidRPr="002F3A91" w:rsidRDefault="00E518E7" w:rsidP="00E518E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 / Esther</w:t>
            </w:r>
          </w:p>
        </w:tc>
      </w:tr>
      <w:tr w:rsidR="001A0D74" w:rsidRPr="002F3A91" w14:paraId="62507855" w14:textId="77777777" w:rsidTr="00D92B51">
        <w:trPr>
          <w:trHeight w:hRule="exact" w:val="56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46C77" w14:textId="77777777" w:rsidR="001A0D74" w:rsidRPr="002F3A91" w:rsidRDefault="001A0D74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6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1EA79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 w:rsidRPr="002F3A91">
              <w:rPr>
                <w:rFonts w:ascii="Calibri" w:eastAsia="Calibri" w:hAnsi="Calibri" w:cs="Calibri"/>
                <w:position w:val="1"/>
              </w:rPr>
              <w:t>ay</w:t>
            </w:r>
            <w:r w:rsidRPr="002F3A91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2F3A91">
              <w:rPr>
                <w:rFonts w:ascii="Calibri" w:eastAsia="Calibri" w:hAnsi="Calibri" w:cs="Calibri"/>
                <w:position w:val="1"/>
              </w:rPr>
              <w:t>su</w:t>
            </w:r>
            <w:r w:rsidRPr="002F3A91">
              <w:rPr>
                <w:rFonts w:ascii="Calibri" w:eastAsia="Calibri" w:hAnsi="Calibri" w:cs="Calibri"/>
                <w:spacing w:val="-2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2F3A91">
              <w:rPr>
                <w:rFonts w:ascii="Calibri" w:eastAsia="Calibri" w:hAnsi="Calibri" w:cs="Calibri"/>
                <w:position w:val="1"/>
              </w:rPr>
              <w:t>a</w:t>
            </w:r>
            <w:r w:rsidRPr="002F3A91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2F3A91"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 xml:space="preserve"> and Resources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CE43E" w14:textId="34247349" w:rsidR="001A0D74" w:rsidRPr="002F3A91" w:rsidRDefault="00E518E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18E2" w14:textId="77777777" w:rsidR="001A0D74" w:rsidRPr="002F3A91" w:rsidRDefault="001A0D74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586717" w:rsidRPr="002F3A91" w14:paraId="5050664E" w14:textId="77777777" w:rsidTr="00D92B51">
        <w:trPr>
          <w:trHeight w:hRule="exact" w:val="567"/>
          <w:jc w:val="center"/>
        </w:trPr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B9A1" w14:textId="363909FC" w:rsidR="00586717" w:rsidRPr="002F3A91" w:rsidRDefault="00586717" w:rsidP="00D92B51">
            <w:pPr>
              <w:spacing w:after="0" w:line="267" w:lineRule="exact"/>
              <w:ind w:left="102" w:right="-20"/>
              <w:jc w:val="center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16:30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4C2E" w14:textId="3C48967F" w:rsidR="00586717" w:rsidRPr="002F3A91" w:rsidRDefault="0058671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spacing w:val="1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Closing remarks</w:t>
            </w:r>
          </w:p>
        </w:tc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F2966" w14:textId="7908E39E" w:rsidR="00586717" w:rsidRPr="002F3A91" w:rsidRDefault="0058671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Osman</w:t>
            </w:r>
            <w:r w:rsidR="00E518E7">
              <w:rPr>
                <w:rFonts w:ascii="Calibri" w:eastAsia="Calibri" w:hAnsi="Calibri" w:cs="Calibri"/>
              </w:rPr>
              <w:t xml:space="preserve"> / Ken / Mark</w:t>
            </w:r>
          </w:p>
        </w:tc>
        <w:tc>
          <w:tcPr>
            <w:tcW w:w="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F9BB" w14:textId="77777777" w:rsidR="00586717" w:rsidRPr="002F3A91" w:rsidRDefault="00586717" w:rsidP="00D92B51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</w:p>
        </w:tc>
      </w:tr>
    </w:tbl>
    <w:p w14:paraId="620CD2B0" w14:textId="77777777" w:rsidR="001A0D74" w:rsidRDefault="001A0D74" w:rsidP="00EC4AD9">
      <w:pPr>
        <w:pStyle w:val="Compact"/>
        <w:ind w:left="960"/>
      </w:pPr>
    </w:p>
    <w:sectPr w:rsidR="001A0D74" w:rsidSect="00C7167C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Mark Otiende" w:date="2024-07-04T10:16:00Z" w:initials="MO">
    <w:p w14:paraId="436E9290" w14:textId="77777777" w:rsidR="00215F5B" w:rsidRDefault="00215F5B" w:rsidP="00215F5B">
      <w:r>
        <w:rPr>
          <w:rStyle w:val="CommentReference"/>
        </w:rPr>
        <w:annotationRef/>
      </w:r>
      <w:r>
        <w:rPr>
          <w:sz w:val="20"/>
          <w:szCs w:val="20"/>
        </w:rPr>
        <w:t xml:space="preserve">Help those who arrive early to install R and R studio in their computers </w:t>
      </w:r>
    </w:p>
  </w:comment>
  <w:comment w:id="7" w:author="Mark Otiende" w:date="2024-07-04T10:09:00Z" w:initials="MO">
    <w:p w14:paraId="4C4B02D9" w14:textId="77777777" w:rsidR="00625E9B" w:rsidRDefault="00215F5B" w:rsidP="00625E9B">
      <w:r>
        <w:rPr>
          <w:rStyle w:val="CommentReference"/>
        </w:rPr>
        <w:annotationRef/>
      </w:r>
      <w:r w:rsidR="00625E9B">
        <w:rPr>
          <w:b/>
          <w:bCs/>
          <w:sz w:val="20"/>
          <w:szCs w:val="20"/>
        </w:rPr>
        <w:t>20 minutes:</w:t>
      </w:r>
      <w:r w:rsidR="00625E9B">
        <w:rPr>
          <w:sz w:val="20"/>
          <w:szCs w:val="20"/>
        </w:rPr>
        <w:cr/>
      </w:r>
      <w:r w:rsidR="00625E9B">
        <w:rPr>
          <w:sz w:val="20"/>
          <w:szCs w:val="20"/>
        </w:rPr>
        <w:cr/>
        <w:t>Osman to kick off the workshop. He will also very quickly cover the course objectives.</w:t>
      </w:r>
      <w:r w:rsidR="00625E9B">
        <w:rPr>
          <w:sz w:val="20"/>
          <w:szCs w:val="20"/>
        </w:rPr>
        <w:cr/>
      </w:r>
      <w:r w:rsidR="00625E9B">
        <w:rPr>
          <w:sz w:val="20"/>
          <w:szCs w:val="20"/>
        </w:rPr>
        <w:cr/>
        <w:t>Pair up the participants based on computing strengths.</w:t>
      </w:r>
      <w:r w:rsidR="00625E9B">
        <w:rPr>
          <w:sz w:val="20"/>
          <w:szCs w:val="20"/>
        </w:rPr>
        <w:cr/>
      </w:r>
      <w:r w:rsidR="00625E9B">
        <w:rPr>
          <w:sz w:val="20"/>
          <w:szCs w:val="20"/>
        </w:rPr>
        <w:cr/>
        <w:t>The course is heavily interactive - encourage collaboration between student pairs.</w:t>
      </w:r>
      <w:r w:rsidR="00625E9B">
        <w:rPr>
          <w:sz w:val="20"/>
          <w:szCs w:val="20"/>
        </w:rPr>
        <w:cr/>
      </w:r>
    </w:p>
  </w:comment>
  <w:comment w:id="8" w:author="Mark Otiende" w:date="2024-07-04T10:12:00Z" w:initials="MO">
    <w:p w14:paraId="7933F0B6" w14:textId="6D694DBC" w:rsidR="00215F5B" w:rsidRDefault="00215F5B" w:rsidP="00215F5B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1. Introduction to R and Data Science (20 minutes)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Briefly introduce R and its role in data science and statistical computing.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Highlight the benefits of using R (open-source, powerful, diverse applications).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Briefly discuss the concept of data analysis and the importance of data science skills.</w:t>
      </w:r>
    </w:p>
  </w:comment>
  <w:comment w:id="9" w:author="Mark Otiende" w:date="2024-07-04T10:14:00Z" w:initials="MO">
    <w:p w14:paraId="6A72F989" w14:textId="77777777" w:rsidR="00562043" w:rsidRDefault="00215F5B" w:rsidP="00562043">
      <w:r>
        <w:rPr>
          <w:rStyle w:val="CommentReference"/>
        </w:rPr>
        <w:annotationRef/>
      </w:r>
      <w:r w:rsidR="00562043">
        <w:rPr>
          <w:b/>
          <w:bCs/>
          <w:sz w:val="20"/>
          <w:szCs w:val="20"/>
        </w:rPr>
        <w:t>Setting Up R and RStudio (40 minutes):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Guide students on downloading and installing R software on different operating systems (Windows, Mac, Linux) - assisting those who did not download it prior to the course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Introduce RStudio as a popular integrated development environment (IDE) for R.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Walk them through installing and configuring RStudio.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Demonstrate the basic RStudio interface: workspace, console, editor, plots pane, etc.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Explain the concept of the R console as the command line for interacting with R.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Show how to enter simple commands and expressions in the console.</w:t>
      </w:r>
      <w:r w:rsidR="00562043">
        <w:rPr>
          <w:sz w:val="20"/>
          <w:szCs w:val="20"/>
        </w:rPr>
        <w:cr/>
      </w:r>
      <w:r w:rsidR="00562043">
        <w:rPr>
          <w:sz w:val="20"/>
          <w:szCs w:val="20"/>
        </w:rPr>
        <w:cr/>
        <w:t>Demonstrate basic calculations: addition, subtraction, multiplication, and division.</w:t>
      </w:r>
    </w:p>
  </w:comment>
  <w:comment w:id="10" w:author="Mark Otiende" w:date="2024-07-04T11:05:00Z" w:initials="MO">
    <w:p w14:paraId="35E588FD" w14:textId="77777777" w:rsidR="00065405" w:rsidRDefault="00065405" w:rsidP="00065405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Working with Data Types (25 minutes):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Introduce the concept of assigning values to variables and using them in calculations.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Introduce the concept of data types in R (numeric, character, logical, etc.) and their importance.</w:t>
      </w:r>
    </w:p>
    <w:p w14:paraId="41C52023" w14:textId="77777777" w:rsidR="00065405" w:rsidRDefault="00065405" w:rsidP="00065405"/>
    <w:p w14:paraId="5B3EC8C5" w14:textId="77777777" w:rsidR="00065405" w:rsidRDefault="00065405" w:rsidP="00065405">
      <w:r>
        <w:rPr>
          <w:sz w:val="20"/>
          <w:szCs w:val="20"/>
        </w:rPr>
        <w:t>Introduce the concept of data structures (vector, matrix, data frame, other common structures like lists)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Demonstrate how to create vectors of different data types using the c() function.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Explain indexing and subsetting techniques to access specific elements within vectors.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Briefly showcase other data structures like matrices and data frames (mentioning their applications without going into details).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Further exploration of R dataframes; difference between dataframes and matrices; making dataframes from vectors;  </w:t>
      </w:r>
    </w:p>
  </w:comment>
  <w:comment w:id="11" w:author="Mark Otiende" w:date="2024-07-04T11:14:00Z" w:initials="MO">
    <w:p w14:paraId="403CF7E9" w14:textId="77777777" w:rsidR="00E518E7" w:rsidRDefault="00E518E7" w:rsidP="00A9707E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R functions, arguments, and packages (35 minutes):</w:t>
      </w:r>
    </w:p>
    <w:p w14:paraId="7DFF8BFE" w14:textId="77777777" w:rsidR="00E518E7" w:rsidRDefault="00E518E7" w:rsidP="00A9707E"/>
    <w:p w14:paraId="4FAA941F" w14:textId="77777777" w:rsidR="00E518E7" w:rsidRDefault="00E518E7" w:rsidP="00A9707E">
      <w:r>
        <w:rPr>
          <w:sz w:val="20"/>
          <w:szCs w:val="20"/>
        </w:rPr>
        <w:t>Basic functions e.g. sqrt, round</w:t>
      </w:r>
    </w:p>
    <w:p w14:paraId="5E01450C" w14:textId="77777777" w:rsidR="00E518E7" w:rsidRDefault="00E518E7" w:rsidP="00A9707E"/>
    <w:p w14:paraId="71C2CAC1" w14:textId="77777777" w:rsidR="00E518E7" w:rsidRDefault="00E518E7" w:rsidP="00A9707E">
      <w:r>
        <w:rPr>
          <w:sz w:val="20"/>
          <w:szCs w:val="20"/>
        </w:rPr>
        <w:t>Packages and Libraries</w:t>
      </w:r>
    </w:p>
    <w:p w14:paraId="58E92F72" w14:textId="77777777" w:rsidR="00E518E7" w:rsidRDefault="00E518E7" w:rsidP="00A9707E"/>
    <w:p w14:paraId="04CE0075" w14:textId="77777777" w:rsidR="00E518E7" w:rsidRDefault="00E518E7" w:rsidP="00A9707E">
      <w:r>
        <w:rPr>
          <w:sz w:val="20"/>
          <w:szCs w:val="20"/>
        </w:rPr>
        <w:t>Package installation (from CRAN)</w:t>
      </w:r>
    </w:p>
    <w:p w14:paraId="6DF44C63" w14:textId="77777777" w:rsidR="00E518E7" w:rsidRDefault="00E518E7" w:rsidP="00A9707E"/>
    <w:p w14:paraId="50236188" w14:textId="77777777" w:rsidR="00E518E7" w:rsidRDefault="00E518E7" w:rsidP="00A9707E">
      <w:r>
        <w:rPr>
          <w:sz w:val="20"/>
          <w:szCs w:val="20"/>
        </w:rPr>
        <w:t>Loading libraries</w:t>
      </w:r>
    </w:p>
    <w:p w14:paraId="78618A13" w14:textId="77777777" w:rsidR="00E518E7" w:rsidRDefault="00E518E7" w:rsidP="00A9707E"/>
    <w:p w14:paraId="086BE4DB" w14:textId="77777777" w:rsidR="00E518E7" w:rsidRDefault="00E518E7" w:rsidP="00A9707E">
      <w:r>
        <w:rPr>
          <w:sz w:val="20"/>
          <w:szCs w:val="20"/>
        </w:rPr>
        <w:t xml:space="preserve">Asking for help </w:t>
      </w:r>
    </w:p>
  </w:comment>
  <w:comment w:id="12" w:author="Mark Otiende" w:date="2024-07-04T12:03:00Z" w:initials="MO">
    <w:p w14:paraId="2D7FEB6C" w14:textId="77777777" w:rsidR="00E518E7" w:rsidRDefault="00E518E7" w:rsidP="00A830A0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 xml:space="preserve">File management in R (Working directory and R studio projects) 20 minutes: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Setting and checking the working directory using setwd() and getwd().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R studio projects; Introduce the concept of RStudio projects as a way to manage entire R workflows; Explain the benefits of RStudio projects:; Demonstrate how to create a new RStudio project:Explain how RStudio automatically sets the working directory to the project's root directory.</w:t>
      </w:r>
    </w:p>
  </w:comment>
  <w:comment w:id="13" w:author="Mark Otiende" w:date="2024-07-04T12:10:00Z" w:initials="MO">
    <w:p w14:paraId="5EBFBB71" w14:textId="77777777" w:rsidR="00A830A0" w:rsidRDefault="00A830A0" w:rsidP="00A830A0">
      <w:r>
        <w:rPr>
          <w:rStyle w:val="CommentReference"/>
        </w:rPr>
        <w:annotationRef/>
      </w:r>
      <w:r>
        <w:rPr>
          <w:sz w:val="20"/>
          <w:szCs w:val="20"/>
        </w:rPr>
        <w:t>Participants lagging behind can use part of this time to catch-up</w:t>
      </w:r>
    </w:p>
  </w:comment>
  <w:comment w:id="14" w:author="Mark Otiende" w:date="2024-07-04T10:32:00Z" w:initials="MO">
    <w:p w14:paraId="3C005BF8" w14:textId="77777777" w:rsidR="00E518E7" w:rsidRDefault="00E518E7" w:rsidP="00E64029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Hands-on Practice (2 hours):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Provide a short, guided exercise for students to practice the concepts learned so far.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This could involve creating vectors of different data types, performing calculations, and subsetting elements.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Encourage students to experiment and ask questions while they work.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This exercise could involve:</w:t>
      </w:r>
      <w:r>
        <w:rPr>
          <w:sz w:val="20"/>
          <w:szCs w:val="20"/>
        </w:rPr>
        <w:cr/>
        <w:t>1. Creating a new RStudio project.</w:t>
      </w:r>
      <w:r>
        <w:rPr>
          <w:sz w:val="20"/>
          <w:szCs w:val="20"/>
        </w:rPr>
        <w:cr/>
        <w:t>2. Writing and saving simple R scripts within the project.</w:t>
      </w:r>
    </w:p>
  </w:comment>
  <w:comment w:id="15" w:author="Mark Otiende" w:date="2024-07-04T10:42:00Z" w:initials="MO">
    <w:p w14:paraId="7BD8098C" w14:textId="79D01739" w:rsidR="00A830A0" w:rsidRDefault="00A830A0" w:rsidP="00A830A0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Wrap-up and Resources (10 minutes):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Briefly summarize the key takeaways from the session.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Provide resources for further learning, such as online tutorials, R documentation, and cheat sheets.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Encourage students to practice on their own and explore more features of R.</w:t>
      </w:r>
    </w:p>
  </w:comment>
  <w:comment w:id="16" w:author="Mark Otiende" w:date="2024-07-04T10:44:00Z" w:initials="MO">
    <w:p w14:paraId="7FEFE475" w14:textId="189F743F" w:rsidR="00625E9B" w:rsidRDefault="00625E9B" w:rsidP="00625E9B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Review and Q&amp;A (15 minutes):</w:t>
      </w:r>
    </w:p>
    <w:p w14:paraId="311C6A45" w14:textId="77777777" w:rsidR="00625E9B" w:rsidRDefault="00625E9B" w:rsidP="00625E9B"/>
    <w:p w14:paraId="2A25A605" w14:textId="77777777" w:rsidR="00625E9B" w:rsidRDefault="00625E9B" w:rsidP="00625E9B">
      <w:r>
        <w:rPr>
          <w:sz w:val="20"/>
          <w:szCs w:val="20"/>
        </w:rPr>
        <w:t>Briefly review the key concepts covered in the first session (data types, R console, basic calculations).</w:t>
      </w:r>
    </w:p>
    <w:p w14:paraId="015ED634" w14:textId="77777777" w:rsidR="00625E9B" w:rsidRDefault="00625E9B" w:rsidP="00625E9B"/>
    <w:p w14:paraId="2E4C27D6" w14:textId="77777777" w:rsidR="00625E9B" w:rsidRDefault="00625E9B" w:rsidP="00625E9B">
      <w:r>
        <w:rPr>
          <w:sz w:val="20"/>
          <w:szCs w:val="20"/>
        </w:rPr>
        <w:t>Allocate time for students to ask questions about anything they found challenging or unclear from the previous session.</w:t>
      </w:r>
    </w:p>
    <w:p w14:paraId="3AA11742" w14:textId="77777777" w:rsidR="00625E9B" w:rsidRDefault="00625E9B" w:rsidP="00625E9B"/>
    <w:p w14:paraId="19FFA0F4" w14:textId="77777777" w:rsidR="00625E9B" w:rsidRDefault="00625E9B" w:rsidP="00625E9B">
      <w:r>
        <w:rPr>
          <w:sz w:val="20"/>
          <w:szCs w:val="20"/>
        </w:rPr>
        <w:t>Address any common misconceptions students might have about R or data analysis.</w:t>
      </w:r>
    </w:p>
  </w:comment>
  <w:comment w:id="17" w:author="Mark Otiende" w:date="2024-07-04T12:35:00Z" w:initials="MO">
    <w:p w14:paraId="7759B4C7" w14:textId="77777777" w:rsidR="00DB29D0" w:rsidRDefault="00DB29D0" w:rsidP="00171DA4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Data wrangling using Tidyverse 20 minutes: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The Tidyverse ecosystem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Packages for re-imagining data in R (tibble, readr, googlesheets4, readxl, googledrive, haven)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Packages for tidying data(dplyr, tidyr, janitor, stringr, lubridate, tidytext)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Packages for data visualization (ggplot2)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There are other tidy packages for data modelling but that is beyond the scope of the workshop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Importing data into R (csv, xlsx, multiple sheets)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Data frame summary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Exploring variables/columns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Creating new variables e.g. from calculations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Subsetting data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Reshaping data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Merging two data frames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Exporting data from R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</w:p>
  </w:comment>
  <w:comment w:id="18" w:author="Mark Otiende" w:date="2024-07-04T12:35:00Z" w:initials="MO">
    <w:p w14:paraId="6732130B" w14:textId="77777777" w:rsidR="00E518E7" w:rsidRDefault="00E518E7" w:rsidP="00171DA4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Data wrangling using Tidyverse 20 minutes: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The Tidyverse ecosystem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Packages for re-imagining data in R (tibble, readr, googlesheets4, readxl, googledrive, haven)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Packages for tidying data(dplyr, tidyr, janitor, stringr, lubridate, tidytext)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Packages for data visualization (ggplot2)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There are other tidy packages for data modelling but that is beyond the scope of the workshop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Importing data into R (csv, xlsx, multiple sheets)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Data frame summary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Exploring variables/columns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Creating new variables e.g. from calculations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Subsetting data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Reshaping data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Merging two data frames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Exporting data from R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</w:p>
  </w:comment>
  <w:comment w:id="19" w:author="Mark Otiende" w:date="2024-07-04T14:31:00Z" w:initials="MO">
    <w:p w14:paraId="6C0113F0" w14:textId="77777777" w:rsidR="00E518E7" w:rsidRDefault="00E518E7" w:rsidP="00E64029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Tidyverse part two 1 hour: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Working with factors: definition, creating and manipulating factors, </w:t>
      </w:r>
    </w:p>
    <w:p w14:paraId="0066D806" w14:textId="77777777" w:rsidR="00E518E7" w:rsidRDefault="00E518E7" w:rsidP="00E64029"/>
    <w:p w14:paraId="047A1EFF" w14:textId="77777777" w:rsidR="00E518E7" w:rsidRDefault="00E518E7" w:rsidP="00E64029">
      <w:r>
        <w:rPr>
          <w:sz w:val="20"/>
          <w:szCs w:val="20"/>
        </w:rPr>
        <w:t>Working with dates and times: introduce lubridate, creating date/time objects using as.Date and as.POSIXct, manipulating dates (year/month etc) and time (hrs/min), calculating periods.</w:t>
      </w:r>
    </w:p>
    <w:p w14:paraId="5C03D4AF" w14:textId="77777777" w:rsidR="00E518E7" w:rsidRDefault="00E518E7" w:rsidP="00E64029"/>
    <w:p w14:paraId="1A0320B1" w14:textId="77777777" w:rsidR="00E518E7" w:rsidRDefault="00E518E7" w:rsidP="00E64029">
      <w:r>
        <w:rPr>
          <w:sz w:val="20"/>
          <w:szCs w:val="20"/>
        </w:rPr>
        <w:t>Working with strings/text: recap the char data type, string manipulation (e.g. subsetting, extracting parts of a string, joining strings), string cleaning (e.g. removing leading/trailing whitespaces, switching cases, replacing specific characters or patterns)</w:t>
      </w:r>
      <w:r>
        <w:rPr>
          <w:sz w:val="20"/>
          <w:szCs w:val="20"/>
        </w:rPr>
        <w:cr/>
      </w:r>
    </w:p>
  </w:comment>
  <w:comment w:id="20" w:author="Mark Otiende" w:date="2024-07-04T10:32:00Z" w:initials="MO">
    <w:p w14:paraId="6588300C" w14:textId="77777777" w:rsidR="00E518E7" w:rsidRDefault="00E518E7" w:rsidP="00E64029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Hands-on Practice (1 hour):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Provide a guided exercise where students manipulate data. This exercise could involve:</w:t>
      </w:r>
    </w:p>
    <w:p w14:paraId="34A81CA5" w14:textId="77777777" w:rsidR="00E518E7" w:rsidRDefault="00E518E7" w:rsidP="00E64029">
      <w:r>
        <w:rPr>
          <w:sz w:val="20"/>
          <w:szCs w:val="20"/>
        </w:rPr>
        <w:cr/>
      </w:r>
      <w:r>
        <w:rPr>
          <w:color w:val="FFFFFF"/>
          <w:sz w:val="20"/>
          <w:szCs w:val="20"/>
        </w:rPr>
        <w:t xml:space="preserve">Import data from a CSV file. </w:t>
      </w:r>
    </w:p>
    <w:p w14:paraId="305FA914" w14:textId="77777777" w:rsidR="00E518E7" w:rsidRDefault="00E518E7" w:rsidP="00E64029"/>
    <w:p w14:paraId="60E63483" w14:textId="77777777" w:rsidR="00E518E7" w:rsidRDefault="00E518E7" w:rsidP="00E64029">
      <w:r>
        <w:rPr>
          <w:color w:val="FFFFFF"/>
          <w:sz w:val="20"/>
          <w:szCs w:val="20"/>
        </w:rPr>
        <w:t xml:space="preserve">Examine the structure of a data frame. </w:t>
      </w:r>
    </w:p>
    <w:p w14:paraId="7A797408" w14:textId="77777777" w:rsidR="00E518E7" w:rsidRDefault="00E518E7" w:rsidP="00E64029"/>
    <w:p w14:paraId="20654D12" w14:textId="77777777" w:rsidR="00E518E7" w:rsidRDefault="00E518E7" w:rsidP="00E64029">
      <w:r>
        <w:rPr>
          <w:color w:val="FFFFFF"/>
          <w:sz w:val="20"/>
          <w:szCs w:val="20"/>
        </w:rPr>
        <w:t xml:space="preserve">Create a new variable based on calculations. </w:t>
      </w:r>
    </w:p>
    <w:p w14:paraId="694A703F" w14:textId="77777777" w:rsidR="00E518E7" w:rsidRDefault="00E518E7" w:rsidP="00E64029"/>
    <w:p w14:paraId="67C11061" w14:textId="77777777" w:rsidR="00E518E7" w:rsidRDefault="00E518E7" w:rsidP="00E64029">
      <w:r>
        <w:rPr>
          <w:color w:val="FFFFFF"/>
          <w:sz w:val="20"/>
          <w:szCs w:val="20"/>
        </w:rPr>
        <w:t xml:space="preserve">Subset data based on specific criteria. </w:t>
      </w:r>
    </w:p>
    <w:p w14:paraId="749E3DDD" w14:textId="77777777" w:rsidR="00E518E7" w:rsidRDefault="00E518E7" w:rsidP="00E64029"/>
    <w:p w14:paraId="75B84550" w14:textId="77777777" w:rsidR="00E518E7" w:rsidRDefault="00E518E7" w:rsidP="00E64029">
      <w:r>
        <w:rPr>
          <w:color w:val="FFFFFF"/>
          <w:sz w:val="20"/>
          <w:szCs w:val="20"/>
        </w:rPr>
        <w:t xml:space="preserve">Reshape data from wide to long format (optional). </w:t>
      </w:r>
    </w:p>
    <w:p w14:paraId="3947FBD5" w14:textId="77777777" w:rsidR="00E518E7" w:rsidRDefault="00E518E7" w:rsidP="00E64029"/>
    <w:p w14:paraId="1994F844" w14:textId="77777777" w:rsidR="00E518E7" w:rsidRDefault="00E518E7" w:rsidP="00E64029">
      <w:r>
        <w:rPr>
          <w:color w:val="FFFFFF"/>
          <w:sz w:val="20"/>
          <w:szCs w:val="20"/>
        </w:rPr>
        <w:t xml:space="preserve">Merge two data frames (optional, depending on time). </w:t>
      </w:r>
    </w:p>
    <w:p w14:paraId="03051309" w14:textId="77777777" w:rsidR="00E518E7" w:rsidRDefault="00E518E7" w:rsidP="00E64029"/>
    <w:p w14:paraId="74B7FAEF" w14:textId="77777777" w:rsidR="00E518E7" w:rsidRDefault="00E518E7" w:rsidP="00E64029">
      <w:r>
        <w:rPr>
          <w:color w:val="FFFFFF"/>
          <w:sz w:val="20"/>
          <w:szCs w:val="20"/>
        </w:rPr>
        <w:t>Export the wrangled data to a new file.</w:t>
      </w:r>
      <w:r>
        <w:rPr>
          <w:sz w:val="20"/>
          <w:szCs w:val="20"/>
        </w:rPr>
        <w:cr/>
      </w:r>
    </w:p>
  </w:comment>
  <w:comment w:id="21" w:author="Mark Otiende" w:date="2024-07-04T10:32:00Z" w:initials="MO">
    <w:p w14:paraId="0DC061FE" w14:textId="77777777" w:rsidR="00E518E7" w:rsidRDefault="00E518E7" w:rsidP="00586717">
      <w:r>
        <w:rPr>
          <w:rStyle w:val="CommentReference"/>
        </w:rPr>
        <w:annotationRef/>
      </w:r>
      <w:r>
        <w:rPr>
          <w:b/>
          <w:bCs/>
          <w:sz w:val="20"/>
          <w:szCs w:val="20"/>
        </w:rPr>
        <w:t>Hands-on Practice (1 hour):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Provide a guided exercise where students manipulate data. This exercise could involve:</w:t>
      </w:r>
    </w:p>
    <w:p w14:paraId="287BF942" w14:textId="77777777" w:rsidR="00E518E7" w:rsidRDefault="00E518E7" w:rsidP="00586717">
      <w:r>
        <w:rPr>
          <w:sz w:val="20"/>
          <w:szCs w:val="20"/>
        </w:rPr>
        <w:cr/>
      </w:r>
      <w:r>
        <w:rPr>
          <w:color w:val="FFFFFF"/>
          <w:sz w:val="20"/>
          <w:szCs w:val="20"/>
        </w:rPr>
        <w:t xml:space="preserve">Import data from a CSV file. </w:t>
      </w:r>
    </w:p>
    <w:p w14:paraId="3716245B" w14:textId="77777777" w:rsidR="00E518E7" w:rsidRDefault="00E518E7" w:rsidP="00586717"/>
    <w:p w14:paraId="677D868E" w14:textId="77777777" w:rsidR="00E518E7" w:rsidRDefault="00E518E7" w:rsidP="00586717">
      <w:r>
        <w:rPr>
          <w:color w:val="FFFFFF"/>
          <w:sz w:val="20"/>
          <w:szCs w:val="20"/>
        </w:rPr>
        <w:t xml:space="preserve">Examine the structure of a data frame. </w:t>
      </w:r>
    </w:p>
    <w:p w14:paraId="559FEB13" w14:textId="77777777" w:rsidR="00E518E7" w:rsidRDefault="00E518E7" w:rsidP="00586717"/>
    <w:p w14:paraId="730A0A8C" w14:textId="77777777" w:rsidR="00E518E7" w:rsidRDefault="00E518E7" w:rsidP="00586717">
      <w:r>
        <w:rPr>
          <w:color w:val="FFFFFF"/>
          <w:sz w:val="20"/>
          <w:szCs w:val="20"/>
        </w:rPr>
        <w:t xml:space="preserve">Create a new variable based on calculations. </w:t>
      </w:r>
    </w:p>
    <w:p w14:paraId="6343841C" w14:textId="77777777" w:rsidR="00E518E7" w:rsidRDefault="00E518E7" w:rsidP="00586717"/>
    <w:p w14:paraId="30300B8D" w14:textId="77777777" w:rsidR="00E518E7" w:rsidRDefault="00E518E7" w:rsidP="00586717">
      <w:r>
        <w:rPr>
          <w:color w:val="FFFFFF"/>
          <w:sz w:val="20"/>
          <w:szCs w:val="20"/>
        </w:rPr>
        <w:t xml:space="preserve">Subset data based on specific criteria. </w:t>
      </w:r>
    </w:p>
    <w:p w14:paraId="3E37F0D9" w14:textId="77777777" w:rsidR="00E518E7" w:rsidRDefault="00E518E7" w:rsidP="00586717"/>
    <w:p w14:paraId="031F7965" w14:textId="77777777" w:rsidR="00E518E7" w:rsidRDefault="00E518E7" w:rsidP="00586717">
      <w:r>
        <w:rPr>
          <w:color w:val="FFFFFF"/>
          <w:sz w:val="20"/>
          <w:szCs w:val="20"/>
        </w:rPr>
        <w:t xml:space="preserve">Reshape data from wide to long format (optional). </w:t>
      </w:r>
    </w:p>
    <w:p w14:paraId="6980D2E2" w14:textId="77777777" w:rsidR="00E518E7" w:rsidRDefault="00E518E7" w:rsidP="00586717"/>
    <w:p w14:paraId="0E2714FA" w14:textId="77777777" w:rsidR="00E518E7" w:rsidRDefault="00E518E7" w:rsidP="00586717">
      <w:r>
        <w:rPr>
          <w:color w:val="FFFFFF"/>
          <w:sz w:val="20"/>
          <w:szCs w:val="20"/>
        </w:rPr>
        <w:t xml:space="preserve">Merge two data frames (optional, depending on time). </w:t>
      </w:r>
    </w:p>
    <w:p w14:paraId="0C5C8261" w14:textId="77777777" w:rsidR="00E518E7" w:rsidRDefault="00E518E7" w:rsidP="00586717"/>
    <w:p w14:paraId="5402889F" w14:textId="77777777" w:rsidR="00E518E7" w:rsidRDefault="00E518E7" w:rsidP="00586717">
      <w:r>
        <w:rPr>
          <w:color w:val="FFFFFF"/>
          <w:sz w:val="20"/>
          <w:szCs w:val="20"/>
        </w:rPr>
        <w:t>Export the wrangled data to a new file.</w:t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6E9290" w15:done="0"/>
  <w15:commentEx w15:paraId="4C4B02D9" w15:done="0"/>
  <w15:commentEx w15:paraId="7933F0B6" w15:done="0"/>
  <w15:commentEx w15:paraId="6A72F989" w15:done="0"/>
  <w15:commentEx w15:paraId="5B3EC8C5" w15:done="0"/>
  <w15:commentEx w15:paraId="086BE4DB" w15:done="0"/>
  <w15:commentEx w15:paraId="2D7FEB6C" w15:done="0"/>
  <w15:commentEx w15:paraId="5EBFBB71" w15:done="0"/>
  <w15:commentEx w15:paraId="3C005BF8" w15:done="0"/>
  <w15:commentEx w15:paraId="7BD8098C" w15:done="0"/>
  <w15:commentEx w15:paraId="19FFA0F4" w15:done="0"/>
  <w15:commentEx w15:paraId="7759B4C7" w15:done="0"/>
  <w15:commentEx w15:paraId="6732130B" w15:done="0"/>
  <w15:commentEx w15:paraId="1A0320B1" w15:done="0"/>
  <w15:commentEx w15:paraId="74B7FAEF" w15:done="0"/>
  <w15:commentEx w15:paraId="540288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9B5332" w16cex:dateUtc="2024-07-04T07:16:00Z"/>
  <w16cex:commentExtensible w16cex:durableId="3E0CE840" w16cex:dateUtc="2024-07-04T07:09:00Z"/>
  <w16cex:commentExtensible w16cex:durableId="3453DA39" w16cex:dateUtc="2024-07-04T07:12:00Z"/>
  <w16cex:commentExtensible w16cex:durableId="609332CA" w16cex:dateUtc="2024-07-04T07:14:00Z"/>
  <w16cex:commentExtensible w16cex:durableId="7603C83F" w16cex:dateUtc="2024-07-04T08:05:00Z"/>
  <w16cex:commentExtensible w16cex:durableId="001171FC" w16cex:dateUtc="2024-07-04T08:14:00Z"/>
  <w16cex:commentExtensible w16cex:durableId="3D637D52" w16cex:dateUtc="2024-07-04T09:03:00Z"/>
  <w16cex:commentExtensible w16cex:durableId="28D90092" w16cex:dateUtc="2024-07-04T09:10:00Z"/>
  <w16cex:commentExtensible w16cex:durableId="217FEE69" w16cex:dateUtc="2024-07-04T07:32:00Z"/>
  <w16cex:commentExtensible w16cex:durableId="2CE2A2EE" w16cex:dateUtc="2024-07-04T07:42:00Z"/>
  <w16cex:commentExtensible w16cex:durableId="40ED4CDA" w16cex:dateUtc="2024-07-04T07:44:00Z"/>
  <w16cex:commentExtensible w16cex:durableId="0D50A03A" w16cex:dateUtc="2024-07-04T09:35:00Z"/>
  <w16cex:commentExtensible w16cex:durableId="78ACD9D4" w16cex:dateUtc="2024-07-04T09:35:00Z"/>
  <w16cex:commentExtensible w16cex:durableId="7485CA3C" w16cex:dateUtc="2024-07-04T11:31:00Z"/>
  <w16cex:commentExtensible w16cex:durableId="4290CAF2" w16cex:dateUtc="2024-07-04T07:32:00Z"/>
  <w16cex:commentExtensible w16cex:durableId="35E47BB8" w16cex:dateUtc="2024-07-04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6E9290" w16cid:durableId="7F9B5332"/>
  <w16cid:commentId w16cid:paraId="4C4B02D9" w16cid:durableId="3E0CE840"/>
  <w16cid:commentId w16cid:paraId="7933F0B6" w16cid:durableId="3453DA39"/>
  <w16cid:commentId w16cid:paraId="6A72F989" w16cid:durableId="609332CA"/>
  <w16cid:commentId w16cid:paraId="5B3EC8C5" w16cid:durableId="7603C83F"/>
  <w16cid:commentId w16cid:paraId="086BE4DB" w16cid:durableId="001171FC"/>
  <w16cid:commentId w16cid:paraId="2D7FEB6C" w16cid:durableId="3D637D52"/>
  <w16cid:commentId w16cid:paraId="5EBFBB71" w16cid:durableId="28D90092"/>
  <w16cid:commentId w16cid:paraId="3C005BF8" w16cid:durableId="217FEE69"/>
  <w16cid:commentId w16cid:paraId="7BD8098C" w16cid:durableId="2CE2A2EE"/>
  <w16cid:commentId w16cid:paraId="19FFA0F4" w16cid:durableId="40ED4CDA"/>
  <w16cid:commentId w16cid:paraId="7759B4C7" w16cid:durableId="0D50A03A"/>
  <w16cid:commentId w16cid:paraId="6732130B" w16cid:durableId="78ACD9D4"/>
  <w16cid:commentId w16cid:paraId="1A0320B1" w16cid:durableId="7485CA3C"/>
  <w16cid:commentId w16cid:paraId="74B7FAEF" w16cid:durableId="4290CAF2"/>
  <w16cid:commentId w16cid:paraId="5402889F" w16cid:durableId="35E47B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A3B55" w14:textId="77777777" w:rsidR="003E550F" w:rsidRDefault="003E550F">
      <w:pPr>
        <w:spacing w:after="0"/>
      </w:pPr>
      <w:r>
        <w:separator/>
      </w:r>
    </w:p>
  </w:endnote>
  <w:endnote w:type="continuationSeparator" w:id="0">
    <w:p w14:paraId="6B9C4F39" w14:textId="77777777" w:rsidR="003E550F" w:rsidRDefault="003E5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B9438" w14:textId="77777777" w:rsidR="003E550F" w:rsidRDefault="003E550F">
      <w:r>
        <w:separator/>
      </w:r>
    </w:p>
  </w:footnote>
  <w:footnote w:type="continuationSeparator" w:id="0">
    <w:p w14:paraId="0D25DA2B" w14:textId="77777777" w:rsidR="003E550F" w:rsidRDefault="003E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B5C50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F0446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1BA3B65"/>
    <w:multiLevelType w:val="hybridMultilevel"/>
    <w:tmpl w:val="BED6C82A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9384D63"/>
    <w:multiLevelType w:val="hybridMultilevel"/>
    <w:tmpl w:val="2A18549E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50F91C05"/>
    <w:multiLevelType w:val="hybridMultilevel"/>
    <w:tmpl w:val="1CC037D2"/>
    <w:lvl w:ilvl="0" w:tplc="7A188D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49E4"/>
    <w:multiLevelType w:val="hybridMultilevel"/>
    <w:tmpl w:val="CCF6A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20C35"/>
    <w:multiLevelType w:val="hybridMultilevel"/>
    <w:tmpl w:val="0DBA1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D6CA5"/>
    <w:multiLevelType w:val="hybridMultilevel"/>
    <w:tmpl w:val="766A575E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868248032">
    <w:abstractNumId w:val="0"/>
  </w:num>
  <w:num w:numId="2" w16cid:durableId="1403530012">
    <w:abstractNumId w:val="1"/>
  </w:num>
  <w:num w:numId="3" w16cid:durableId="263004018">
    <w:abstractNumId w:val="1"/>
  </w:num>
  <w:num w:numId="4" w16cid:durableId="166988318">
    <w:abstractNumId w:val="1"/>
  </w:num>
  <w:num w:numId="5" w16cid:durableId="1158038419">
    <w:abstractNumId w:val="1"/>
  </w:num>
  <w:num w:numId="6" w16cid:durableId="1641768324">
    <w:abstractNumId w:val="1"/>
  </w:num>
  <w:num w:numId="7" w16cid:durableId="640888318">
    <w:abstractNumId w:val="1"/>
  </w:num>
  <w:num w:numId="8" w16cid:durableId="1798526629">
    <w:abstractNumId w:val="1"/>
  </w:num>
  <w:num w:numId="9" w16cid:durableId="1253781594">
    <w:abstractNumId w:val="1"/>
  </w:num>
  <w:num w:numId="10" w16cid:durableId="1926375697">
    <w:abstractNumId w:val="1"/>
  </w:num>
  <w:num w:numId="11" w16cid:durableId="1842232353">
    <w:abstractNumId w:val="1"/>
  </w:num>
  <w:num w:numId="12" w16cid:durableId="1258054666">
    <w:abstractNumId w:val="1"/>
  </w:num>
  <w:num w:numId="13" w16cid:durableId="1615360102">
    <w:abstractNumId w:val="5"/>
  </w:num>
  <w:num w:numId="14" w16cid:durableId="1372802401">
    <w:abstractNumId w:val="3"/>
  </w:num>
  <w:num w:numId="15" w16cid:durableId="1533226410">
    <w:abstractNumId w:val="2"/>
  </w:num>
  <w:num w:numId="16" w16cid:durableId="1291860517">
    <w:abstractNumId w:val="6"/>
  </w:num>
  <w:num w:numId="17" w16cid:durableId="1534030651">
    <w:abstractNumId w:val="7"/>
  </w:num>
  <w:num w:numId="18" w16cid:durableId="121871176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 Otiende">
    <w15:presenceInfo w15:providerId="Windows Live" w15:userId="9ce0e96e78046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0D"/>
    <w:rsid w:val="0005314B"/>
    <w:rsid w:val="00065405"/>
    <w:rsid w:val="00067163"/>
    <w:rsid w:val="00077513"/>
    <w:rsid w:val="000D1AAD"/>
    <w:rsid w:val="000D2F52"/>
    <w:rsid w:val="00171DA4"/>
    <w:rsid w:val="001A0D74"/>
    <w:rsid w:val="00215F5B"/>
    <w:rsid w:val="00237229"/>
    <w:rsid w:val="00273F55"/>
    <w:rsid w:val="00295D79"/>
    <w:rsid w:val="003A3ED5"/>
    <w:rsid w:val="003A5BC9"/>
    <w:rsid w:val="003E550F"/>
    <w:rsid w:val="00425A74"/>
    <w:rsid w:val="004F7C65"/>
    <w:rsid w:val="00517006"/>
    <w:rsid w:val="00562043"/>
    <w:rsid w:val="00586717"/>
    <w:rsid w:val="005A737E"/>
    <w:rsid w:val="005D4A8D"/>
    <w:rsid w:val="005E7C28"/>
    <w:rsid w:val="00625E9B"/>
    <w:rsid w:val="00665143"/>
    <w:rsid w:val="006A4B8D"/>
    <w:rsid w:val="006B39A2"/>
    <w:rsid w:val="006F188D"/>
    <w:rsid w:val="00720DA6"/>
    <w:rsid w:val="007375DB"/>
    <w:rsid w:val="007601B7"/>
    <w:rsid w:val="007F38A3"/>
    <w:rsid w:val="00846773"/>
    <w:rsid w:val="00861731"/>
    <w:rsid w:val="008A6F87"/>
    <w:rsid w:val="00960564"/>
    <w:rsid w:val="00A36AD8"/>
    <w:rsid w:val="00A611DA"/>
    <w:rsid w:val="00A63EF2"/>
    <w:rsid w:val="00A830A0"/>
    <w:rsid w:val="00A9707E"/>
    <w:rsid w:val="00AF4D2E"/>
    <w:rsid w:val="00B001A2"/>
    <w:rsid w:val="00B50BC4"/>
    <w:rsid w:val="00BB6040"/>
    <w:rsid w:val="00C46C6F"/>
    <w:rsid w:val="00C66D8C"/>
    <w:rsid w:val="00C7167C"/>
    <w:rsid w:val="00C96DF6"/>
    <w:rsid w:val="00CA17F8"/>
    <w:rsid w:val="00D20BC8"/>
    <w:rsid w:val="00D23C2A"/>
    <w:rsid w:val="00D25532"/>
    <w:rsid w:val="00D60D2F"/>
    <w:rsid w:val="00DB29D0"/>
    <w:rsid w:val="00DD6CC6"/>
    <w:rsid w:val="00E1330D"/>
    <w:rsid w:val="00E518E7"/>
    <w:rsid w:val="00E64029"/>
    <w:rsid w:val="00EC4AD9"/>
    <w:rsid w:val="00F87C9C"/>
    <w:rsid w:val="00F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5B3D"/>
  <w15:docId w15:val="{1C8F7570-E8A0-6241-B1AD-C3FDE882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C716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167C"/>
  </w:style>
  <w:style w:type="paragraph" w:styleId="Footer">
    <w:name w:val="footer"/>
    <w:basedOn w:val="Normal"/>
    <w:link w:val="FooterChar"/>
    <w:rsid w:val="00C716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7167C"/>
  </w:style>
  <w:style w:type="paragraph" w:styleId="ListParagraph">
    <w:name w:val="List Paragraph"/>
    <w:basedOn w:val="Normal"/>
    <w:rsid w:val="00517006"/>
    <w:pPr>
      <w:ind w:left="720"/>
      <w:contextualSpacing/>
    </w:pPr>
  </w:style>
  <w:style w:type="character" w:styleId="CommentReference">
    <w:name w:val="annotation reference"/>
    <w:basedOn w:val="DefaultParagraphFont"/>
    <w:rsid w:val="00215F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F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5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215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F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Pwani University, Introduction to R Workshop (2024)</vt:lpstr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Pwani University, Introduction to R Workshop (2024)</dc:title>
  <dc:creator>Mark Otiende</dc:creator>
  <cp:keywords/>
  <cp:lastModifiedBy>Mark Otiende</cp:lastModifiedBy>
  <cp:revision>3</cp:revision>
  <dcterms:created xsi:type="dcterms:W3CDTF">2024-07-05T08:00:00Z</dcterms:created>
  <dcterms:modified xsi:type="dcterms:W3CDTF">2024-07-05T08:04:00Z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July 8th – 12th</vt:lpwstr>
  </property>
  <property fmtid="{D5CDD505-2E9C-101B-9397-08002B2CF9AE}" pid="9" name="toc-title">
    <vt:lpwstr>Table of contents</vt:lpwstr>
  </property>
</Properties>
</file>